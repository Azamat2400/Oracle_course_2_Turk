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6B4391" w14:textId="77777777" w:rsidR="00A24C65" w:rsidRDefault="00A24C65" w:rsidP="00A24C65">
      <w:pPr>
        <w:jc w:val="center"/>
        <w:rPr>
          <w:szCs w:val="28"/>
        </w:rPr>
      </w:pPr>
    </w:p>
    <w:p w14:paraId="030BEBF8" w14:textId="77777777" w:rsidR="00A24C65" w:rsidRDefault="00A24C65" w:rsidP="00A24C65">
      <w:pPr>
        <w:jc w:val="center"/>
        <w:rPr>
          <w:szCs w:val="28"/>
        </w:rPr>
      </w:pPr>
    </w:p>
    <w:p w14:paraId="7B6837D9" w14:textId="77777777" w:rsidR="00A24C65" w:rsidRDefault="00A24C65" w:rsidP="00A24C65">
      <w:pPr>
        <w:jc w:val="center"/>
        <w:rPr>
          <w:szCs w:val="28"/>
        </w:rPr>
      </w:pPr>
    </w:p>
    <w:p w14:paraId="683366DC" w14:textId="77777777" w:rsidR="00A24C65" w:rsidRDefault="00A24C65" w:rsidP="00A24C65">
      <w:pPr>
        <w:jc w:val="center"/>
        <w:rPr>
          <w:szCs w:val="28"/>
        </w:rPr>
      </w:pPr>
      <w:r>
        <w:drawing>
          <wp:anchor distT="0" distB="0" distL="114300" distR="114300" simplePos="0" relativeHeight="251671552" behindDoc="1" locked="0" layoutInCell="1" allowOverlap="1" wp14:anchorId="57C76AEE" wp14:editId="185E2446">
            <wp:simplePos x="0" y="0"/>
            <wp:positionH relativeFrom="column">
              <wp:posOffset>-862330</wp:posOffset>
            </wp:positionH>
            <wp:positionV relativeFrom="paragraph">
              <wp:posOffset>157480</wp:posOffset>
            </wp:positionV>
            <wp:extent cx="7136765" cy="3171190"/>
            <wp:effectExtent l="133350" t="57150" r="64135" b="10541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765" cy="3171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ED67" w14:textId="77777777" w:rsidR="00A24C65" w:rsidRDefault="00A24C65" w:rsidP="00A24C65">
      <w:pPr>
        <w:jc w:val="center"/>
        <w:rPr>
          <w:szCs w:val="28"/>
        </w:rPr>
      </w:pPr>
    </w:p>
    <w:p w14:paraId="268935FA" w14:textId="77777777" w:rsidR="00A24C65" w:rsidRDefault="00A24C65" w:rsidP="00A24C65">
      <w:pPr>
        <w:jc w:val="center"/>
        <w:rPr>
          <w:szCs w:val="28"/>
        </w:rPr>
      </w:pPr>
    </w:p>
    <w:p w14:paraId="78E87C14" w14:textId="77777777" w:rsidR="00A24C65" w:rsidRDefault="00A24C65" w:rsidP="00A24C65">
      <w:pPr>
        <w:jc w:val="center"/>
        <w:rPr>
          <w:szCs w:val="28"/>
        </w:rPr>
      </w:pPr>
    </w:p>
    <w:p w14:paraId="09ECF751" w14:textId="77777777" w:rsidR="00A24C65" w:rsidRDefault="00A24C65" w:rsidP="00A24C65">
      <w:pPr>
        <w:jc w:val="center"/>
        <w:rPr>
          <w:szCs w:val="28"/>
        </w:rPr>
      </w:pPr>
    </w:p>
    <w:p w14:paraId="62D88F34" w14:textId="77777777" w:rsidR="00A24C65" w:rsidRDefault="00A24C65" w:rsidP="00A24C65">
      <w:pPr>
        <w:jc w:val="center"/>
        <w:rPr>
          <w:szCs w:val="28"/>
        </w:rPr>
      </w:pPr>
    </w:p>
    <w:p w14:paraId="28FAA13F" w14:textId="77777777" w:rsidR="00A24C65" w:rsidRDefault="00A24C65" w:rsidP="00A24C65">
      <w:pPr>
        <w:jc w:val="center"/>
        <w:rPr>
          <w:szCs w:val="28"/>
        </w:rPr>
      </w:pPr>
    </w:p>
    <w:p w14:paraId="3208C22F" w14:textId="77777777" w:rsidR="00A24C65" w:rsidRDefault="00A24C65" w:rsidP="00A24C65">
      <w:pPr>
        <w:jc w:val="center"/>
        <w:rPr>
          <w:szCs w:val="28"/>
        </w:rPr>
      </w:pPr>
    </w:p>
    <w:p w14:paraId="150E45D1" w14:textId="77777777" w:rsidR="00A24C65" w:rsidRDefault="00A24C65" w:rsidP="00A24C65">
      <w:pPr>
        <w:jc w:val="center"/>
        <w:rPr>
          <w:szCs w:val="28"/>
        </w:rPr>
      </w:pPr>
    </w:p>
    <w:p w14:paraId="5F991401" w14:textId="77777777" w:rsidR="00A24C65" w:rsidRDefault="00A24C65" w:rsidP="00A24C65">
      <w:pPr>
        <w:jc w:val="center"/>
        <w:rPr>
          <w:szCs w:val="28"/>
        </w:rPr>
      </w:pPr>
    </w:p>
    <w:p w14:paraId="0EA1433B" w14:textId="6B925BF9" w:rsidR="00A24C65" w:rsidRDefault="00A24C65" w:rsidP="00A24C65">
      <w:pPr>
        <w:jc w:val="center"/>
        <w:rPr>
          <w:szCs w:val="28"/>
        </w:rPr>
      </w:pPr>
    </w:p>
    <w:p w14:paraId="5B9CF23E" w14:textId="68DF45CF" w:rsidR="00A24C65" w:rsidRDefault="00A24C65" w:rsidP="00A24C65">
      <w:pPr>
        <w:spacing w:after="0"/>
        <w:rPr>
          <w:sz w:val="24"/>
          <w:szCs w:val="24"/>
        </w:rPr>
      </w:pPr>
      <w:r>
        <w:drawing>
          <wp:anchor distT="0" distB="0" distL="114300" distR="114300" simplePos="0" relativeHeight="251673600" behindDoc="0" locked="0" layoutInCell="1" allowOverlap="1" wp14:anchorId="26918EE9" wp14:editId="5885F4D5">
            <wp:simplePos x="0" y="0"/>
            <wp:positionH relativeFrom="page">
              <wp:align>left</wp:align>
            </wp:positionH>
            <wp:positionV relativeFrom="paragraph">
              <wp:posOffset>98842</wp:posOffset>
            </wp:positionV>
            <wp:extent cx="1021915" cy="1021915"/>
            <wp:effectExtent l="133350" t="76200" r="121285" b="82613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915" cy="102191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 wp14:anchorId="39A3D449" wp14:editId="33B181CB">
            <wp:simplePos x="0" y="0"/>
            <wp:positionH relativeFrom="column">
              <wp:posOffset>2797476</wp:posOffset>
            </wp:positionH>
            <wp:positionV relativeFrom="paragraph">
              <wp:posOffset>83820</wp:posOffset>
            </wp:positionV>
            <wp:extent cx="1042670" cy="1090295"/>
            <wp:effectExtent l="95250" t="95250" r="81280" b="39560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6452" r="11202" b="16326"/>
                    <a:stretch/>
                  </pic:blipFill>
                  <pic:spPr bwMode="auto">
                    <a:xfrm flipH="1">
                      <a:off x="0" y="0"/>
                      <a:ext cx="1042670" cy="10902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292929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61D20" w14:textId="77777777" w:rsidR="00A24C65" w:rsidRDefault="00A24C65" w:rsidP="00A24C65">
      <w:pPr>
        <w:spacing w:after="0"/>
        <w:rPr>
          <w:sz w:val="24"/>
          <w:szCs w:val="24"/>
        </w:rPr>
        <w:sectPr w:rsidR="00A24C65" w:rsidSect="0035175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8981DFC" w14:textId="6CAEFD53" w:rsidR="00A24C65" w:rsidRPr="0099648A" w:rsidRDefault="00A24C65" w:rsidP="00A24C65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Instructor: </w:t>
      </w:r>
    </w:p>
    <w:p w14:paraId="1EC2F95B" w14:textId="47A1C8E3" w:rsidR="00A24C65" w:rsidRPr="00A24C65" w:rsidRDefault="006F7074" w:rsidP="00A24C65">
      <w:pPr>
        <w:spacing w:after="0"/>
        <w:rPr>
          <w:sz w:val="36"/>
          <w:szCs w:val="28"/>
        </w:rPr>
      </w:pPr>
      <w:hyperlink r:id="rId17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Cihan</w:t>
        </w:r>
      </w:hyperlink>
      <w:r w:rsidR="00A24C65" w:rsidRPr="00C961F9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18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O’zhan</w:t>
        </w:r>
      </w:hyperlink>
      <w:r w:rsidR="00A24C65" w:rsidRPr="00A24C65">
        <w:rPr>
          <w:rFonts w:ascii="Segoe UI" w:hAnsi="Segoe UI" w:cs="Segoe UI"/>
          <w:b/>
          <w:bCs/>
          <w:sz w:val="36"/>
          <w:szCs w:val="28"/>
        </w:rPr>
        <w:t xml:space="preserve"> </w:t>
      </w:r>
    </w:p>
    <w:p w14:paraId="38E4E35D" w14:textId="4A7ECD89" w:rsidR="00A24C65" w:rsidRPr="002E1AFB" w:rsidRDefault="00A24C65" w:rsidP="00A24C65">
      <w:pPr>
        <w:spacing w:after="0"/>
        <w:rPr>
          <w:rFonts w:ascii="Segoe UI" w:hAnsi="Segoe UI" w:cs="Segoe UI"/>
          <w:color w:val="6A6F73"/>
          <w:sz w:val="36"/>
          <w:szCs w:val="28"/>
          <w:lang w:val="en-US"/>
        </w:rPr>
      </w:pPr>
      <w:r w:rsidRPr="002E1AFB">
        <w:rPr>
          <w:rFonts w:ascii="Segoe UI" w:hAnsi="Segoe UI" w:cs="Segoe UI"/>
          <w:color w:val="6A6F73"/>
          <w:sz w:val="32"/>
          <w:szCs w:val="24"/>
        </w:rPr>
        <w:t>Researcher, Developer</w:t>
      </w:r>
    </w:p>
    <w:p w14:paraId="3FF32F51" w14:textId="494C38D6" w:rsidR="00A24C65" w:rsidRDefault="00A24C65" w:rsidP="00A24C65">
      <w:pPr>
        <w:spacing w:after="0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C2D423C" w14:textId="3F52BF21" w:rsidR="00A24C65" w:rsidRDefault="00A24C65" w:rsidP="00A24C65">
      <w:pPr>
        <w:spacing w:after="0"/>
        <w:rPr>
          <w:sz w:val="36"/>
          <w:szCs w:val="36"/>
        </w:rPr>
      </w:pPr>
    </w:p>
    <w:p w14:paraId="647B2BD4" w14:textId="644D51DC" w:rsidR="00A24C65" w:rsidRDefault="00A24C65" w:rsidP="00A24C65">
      <w:pPr>
        <w:spacing w:after="0"/>
        <w:rPr>
          <w:sz w:val="36"/>
          <w:szCs w:val="36"/>
        </w:rPr>
      </w:pPr>
    </w:p>
    <w:p w14:paraId="054A49B4" w14:textId="0DFA3DA2" w:rsidR="00A24C65" w:rsidRDefault="00A24C65" w:rsidP="00A24C65">
      <w:pPr>
        <w:spacing w:after="0"/>
        <w:rPr>
          <w:sz w:val="36"/>
          <w:szCs w:val="36"/>
        </w:rPr>
      </w:pPr>
    </w:p>
    <w:p w14:paraId="541B2F04" w14:textId="31E78B04" w:rsidR="00A24C65" w:rsidRDefault="00A24C65" w:rsidP="00A24C65">
      <w:pPr>
        <w:spacing w:after="0"/>
        <w:rPr>
          <w:sz w:val="36"/>
          <w:szCs w:val="36"/>
        </w:rPr>
      </w:pPr>
    </w:p>
    <w:p w14:paraId="1ACCD4C6" w14:textId="3F0B6BDF" w:rsidR="00A24C65" w:rsidRDefault="00A24C65" w:rsidP="00A24C65">
      <w:pPr>
        <w:spacing w:after="0"/>
        <w:rPr>
          <w:sz w:val="36"/>
          <w:szCs w:val="36"/>
        </w:rPr>
      </w:pPr>
    </w:p>
    <w:p w14:paraId="34362FD7" w14:textId="1DD61F2D" w:rsidR="00A24C65" w:rsidRDefault="00A24C65" w:rsidP="00A24C65">
      <w:pPr>
        <w:spacing w:after="0"/>
        <w:rPr>
          <w:sz w:val="36"/>
          <w:szCs w:val="36"/>
        </w:rPr>
      </w:pPr>
    </w:p>
    <w:p w14:paraId="3A76D38B" w14:textId="7B9E5F4C" w:rsidR="00A24C65" w:rsidRDefault="00A24C65" w:rsidP="00A24C65">
      <w:pPr>
        <w:spacing w:after="0"/>
        <w:rPr>
          <w:sz w:val="36"/>
          <w:szCs w:val="36"/>
        </w:rPr>
      </w:pPr>
    </w:p>
    <w:p w14:paraId="05BAE4B8" w14:textId="77777777" w:rsidR="00A24C65" w:rsidRPr="0099648A" w:rsidRDefault="00A24C65" w:rsidP="00A24C65">
      <w:pPr>
        <w:spacing w:after="0"/>
        <w:rPr>
          <w:sz w:val="36"/>
          <w:szCs w:val="36"/>
        </w:rPr>
      </w:pPr>
    </w:p>
    <w:p w14:paraId="6F6B09AB" w14:textId="77777777" w:rsidR="00A24C65" w:rsidRPr="0099648A" w:rsidRDefault="00A24C65" w:rsidP="00A24C65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Owner: </w:t>
      </w:r>
    </w:p>
    <w:p w14:paraId="785EDDC1" w14:textId="5365B0D2" w:rsidR="00A24C65" w:rsidRPr="0099648A" w:rsidRDefault="006F7074" w:rsidP="00A24C65">
      <w:pPr>
        <w:spacing w:after="0"/>
        <w:rPr>
          <w:rFonts w:ascii="Segoe UI" w:hAnsi="Segoe UI" w:cs="Segoe UI"/>
          <w:b/>
          <w:bCs/>
          <w:sz w:val="36"/>
          <w:szCs w:val="28"/>
        </w:rPr>
      </w:pPr>
      <w:hyperlink r:id="rId19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Azamat</w:t>
        </w:r>
      </w:hyperlink>
      <w:r w:rsidR="00A24C65" w:rsidRPr="00C961F9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20" w:history="1">
        <w:r w:rsidR="00A24C65" w:rsidRPr="00C961F9">
          <w:rPr>
            <w:rStyle w:val="a8"/>
            <w:rFonts w:ascii="Segoe UI" w:hAnsi="Segoe UI" w:cs="Segoe UI"/>
            <w:b/>
            <w:bCs/>
            <w:sz w:val="36"/>
            <w:szCs w:val="28"/>
          </w:rPr>
          <w:t>Nishonov</w:t>
        </w:r>
      </w:hyperlink>
    </w:p>
    <w:p w14:paraId="6A6E2009" w14:textId="77777777" w:rsidR="00A24C65" w:rsidRPr="0099648A" w:rsidRDefault="00A24C65" w:rsidP="00A24C65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 w:rsidRPr="0099648A">
        <w:rPr>
          <w:rFonts w:ascii="Segoe UI" w:hAnsi="Segoe UI" w:cs="Segoe UI"/>
          <w:color w:val="6A6F73"/>
          <w:sz w:val="32"/>
          <w:szCs w:val="24"/>
        </w:rPr>
        <w:t>SQL Developer</w:t>
      </w:r>
    </w:p>
    <w:p w14:paraId="1DCFDAE7" w14:textId="15B30722" w:rsidR="00A24C65" w:rsidRDefault="00A24C65" w:rsidP="00A24C65">
      <w:pPr>
        <w:spacing w:after="0"/>
        <w:rPr>
          <w:szCs w:val="28"/>
        </w:rPr>
        <w:sectPr w:rsidR="00A24C65" w:rsidSect="00A24C6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sdt>
      <w:sdtPr>
        <w:rPr>
          <w:rFonts w:ascii="Verdana" w:eastAsiaTheme="minorHAnsi" w:hAnsi="Verdana" w:cstheme="minorBidi"/>
          <w:noProof/>
          <w:color w:val="auto"/>
          <w:sz w:val="40"/>
          <w:szCs w:val="40"/>
          <w:lang w:val="uz-Latn-UZ" w:eastAsia="en-US"/>
        </w:rPr>
        <w:id w:val="-200659094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0AD845F4" w14:textId="012EF5B0" w:rsidR="00A24C65" w:rsidRPr="003A7857" w:rsidRDefault="003A7857" w:rsidP="00A24C65">
          <w:pPr>
            <w:pStyle w:val="a9"/>
            <w:ind w:right="849"/>
            <w:jc w:val="center"/>
            <w:rPr>
              <w:sz w:val="48"/>
              <w:szCs w:val="48"/>
              <w:lang w:val="en-US"/>
            </w:rPr>
          </w:pPr>
          <w:r w:rsidRPr="003A7857">
            <w:rPr>
              <w:sz w:val="48"/>
              <w:szCs w:val="48"/>
              <w:lang w:val="en-US"/>
            </w:rPr>
            <w:t>Content</w:t>
          </w:r>
        </w:p>
        <w:p w14:paraId="26FA7E8E" w14:textId="166897D8" w:rsidR="005147AD" w:rsidRDefault="00A24C65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348293" w:history="1">
            <w:r w:rsidR="005147AD" w:rsidRPr="00E2710B">
              <w:rPr>
                <w:rStyle w:val="a8"/>
              </w:rPr>
              <w:t>Introduction</w:t>
            </w:r>
            <w:r w:rsidR="005147AD">
              <w:rPr>
                <w:webHidden/>
              </w:rPr>
              <w:tab/>
            </w:r>
            <w:r w:rsidR="005147AD">
              <w:rPr>
                <w:webHidden/>
              </w:rPr>
              <w:fldChar w:fldCharType="begin"/>
            </w:r>
            <w:r w:rsidR="005147AD">
              <w:rPr>
                <w:webHidden/>
              </w:rPr>
              <w:instrText xml:space="preserve"> PAGEREF _Toc135348293 \h </w:instrText>
            </w:r>
            <w:r w:rsidR="005147AD">
              <w:rPr>
                <w:webHidden/>
              </w:rPr>
            </w:r>
            <w:r w:rsidR="005147AD"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4</w:t>
            </w:r>
            <w:r w:rsidR="005147AD">
              <w:rPr>
                <w:webHidden/>
              </w:rPr>
              <w:fldChar w:fldCharType="end"/>
            </w:r>
          </w:hyperlink>
        </w:p>
        <w:p w14:paraId="72D5D883" w14:textId="6F9E68E5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4" w:history="1">
            <w:r w:rsidRPr="00E2710B">
              <w:rPr>
                <w:rStyle w:val="a8"/>
              </w:rPr>
              <w:t>Create Connection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0E00C02" w14:textId="2EBC51FA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5" w:history="1">
            <w:r w:rsidRPr="00E2710B">
              <w:rPr>
                <w:rStyle w:val="a8"/>
              </w:rPr>
              <w:t>Working with Database 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E396A49" w14:textId="18B45F15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6" w:history="1">
            <w:r w:rsidRPr="00E2710B">
              <w:rPr>
                <w:rStyle w:val="a8"/>
              </w:rPr>
              <w:t>Create Table with SQL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BAF703F" w14:textId="3ED23B0E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7" w:history="1">
            <w:r w:rsidRPr="00E2710B">
              <w:rPr>
                <w:rStyle w:val="a8"/>
              </w:rPr>
              <w:t>Creating Tables Using Table Dialog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472194D" w14:textId="31D998EC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8" w:history="1">
            <w:r w:rsidRPr="00E2710B">
              <w:rPr>
                <w:rStyle w:val="a8"/>
              </w:rPr>
              <w:t>Copy Table to Table and SQL Dialog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8414E8D" w14:textId="5306E16A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299" w:history="1">
            <w:r w:rsidRPr="00E2710B">
              <w:rPr>
                <w:rStyle w:val="a8"/>
              </w:rPr>
              <w:t>Adding a new column to the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C6F5E2C" w14:textId="5A4F9003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0" w:history="1">
            <w:r w:rsidRPr="00E2710B">
              <w:rPr>
                <w:rStyle w:val="a8"/>
              </w:rPr>
              <w:t>Data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77CAE00" w14:textId="02901489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1" w:history="1">
            <w:r w:rsidRPr="00E2710B">
              <w:rPr>
                <w:rStyle w:val="a8"/>
              </w:rPr>
              <w:t>Receive Columns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52C251E" w14:textId="33893D28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2" w:history="1">
            <w:r w:rsidRPr="00E2710B">
              <w:rPr>
                <w:rStyle w:val="a8"/>
              </w:rPr>
              <w:t>Getting rows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998D80C" w14:textId="0688C550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3" w:history="1">
            <w:r w:rsidRPr="00E2710B">
              <w:rPr>
                <w:rStyle w:val="a8"/>
              </w:rPr>
              <w:t>Oracle Sql Query Builder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7A530A2" w14:textId="3141317F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4" w:history="1">
            <w:r w:rsidRPr="00E2710B">
              <w:rPr>
                <w:rStyle w:val="a8"/>
              </w:rPr>
              <w:t>JOIN’s Understanding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7477C64" w14:textId="0E8C32DB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5" w:history="1">
            <w:r w:rsidRPr="00E2710B">
              <w:rPr>
                <w:rStyle w:val="a8"/>
              </w:rPr>
              <w:t>ON CLAUSE with the JOIN operation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C7BAB05" w14:textId="792A28BB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6" w:history="1">
            <w:r w:rsidRPr="00E2710B">
              <w:rPr>
                <w:rStyle w:val="a8"/>
              </w:rPr>
              <w:t>Writing a Query That Joins Multiple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F5CBC7B" w14:textId="25E1101B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7" w:history="1">
            <w:r w:rsidRPr="00E2710B">
              <w:rPr>
                <w:rStyle w:val="a8"/>
              </w:rPr>
              <w:t>Character functions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3B7701B" w14:textId="476AE2E2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8" w:history="1">
            <w:r w:rsidRPr="00E2710B">
              <w:rPr>
                <w:rStyle w:val="a8"/>
              </w:rPr>
              <w:t>Numeric Functions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F54A934" w14:textId="0540EEE8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09" w:history="1">
            <w:r w:rsidRPr="00E2710B">
              <w:rPr>
                <w:rStyle w:val="a8"/>
              </w:rPr>
              <w:t>Date/Time Functions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DEC1139" w14:textId="2852E232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0" w:history="1">
            <w:r w:rsidRPr="00E2710B">
              <w:rPr>
                <w:rStyle w:val="a8"/>
              </w:rPr>
              <w:t>Date Formatting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45D8FAC" w14:textId="69B4387B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1" w:history="1">
            <w:r w:rsidRPr="00E2710B">
              <w:rPr>
                <w:rStyle w:val="a8"/>
              </w:rPr>
              <w:t>NVL Functions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45D9CC4" w14:textId="6F3F5841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2" w:history="1">
            <w:r w:rsidRPr="00E2710B">
              <w:rPr>
                <w:rStyle w:val="a8"/>
              </w:rPr>
              <w:t>Use of Group Functions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653D89A" w14:textId="130C3479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3" w:history="1">
            <w:r w:rsidRPr="00E2710B">
              <w:rPr>
                <w:rStyle w:val="a8"/>
              </w:rPr>
              <w:t>Grouped Data Reports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9A97E22" w14:textId="4BDC2983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4" w:history="1">
            <w:r w:rsidRPr="00E2710B">
              <w:rPr>
                <w:rStyle w:val="a8"/>
              </w:rPr>
              <w:t>Use the HAVING clause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658D7AA" w14:textId="7BB451F4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5" w:history="1">
            <w:r w:rsidRPr="00E2710B">
              <w:rPr>
                <w:rStyle w:val="a8"/>
              </w:rPr>
              <w:t>Data Processing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9564B28" w14:textId="06EF1938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6" w:history="1">
            <w:r w:rsidRPr="00E2710B">
              <w:rPr>
                <w:rStyle w:val="a8"/>
              </w:rPr>
              <w:t>Add Single Line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E8E126D" w14:textId="32695AB6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7" w:history="1">
            <w:r w:rsidRPr="00E2710B">
              <w:rPr>
                <w:rStyle w:val="a8"/>
              </w:rPr>
              <w:t>Adding Multi-Line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B65B1B7" w14:textId="6D7A6D57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8" w:history="1">
            <w:r w:rsidRPr="00E2710B">
              <w:rPr>
                <w:rStyle w:val="a8"/>
              </w:rPr>
              <w:t>Update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75FBCAE" w14:textId="7987686D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19" w:history="1">
            <w:r w:rsidRPr="00E2710B">
              <w:rPr>
                <w:rStyle w:val="a8"/>
              </w:rPr>
              <w:t>Delete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ED63B25" w14:textId="495C40E0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0" w:history="1">
            <w:r w:rsidRPr="00E2710B">
              <w:rPr>
                <w:rStyle w:val="a8"/>
              </w:rPr>
              <w:t>Excel to Export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BA7F5C6" w14:textId="5162E718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1" w:history="1">
            <w:r w:rsidRPr="00E2710B">
              <w:rPr>
                <w:rStyle w:val="a8"/>
              </w:rPr>
              <w:t>Export to DDL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58C862B" w14:textId="26E93539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2" w:history="1">
            <w:r w:rsidRPr="00E2710B">
              <w:rPr>
                <w:rStyle w:val="a8"/>
              </w:rPr>
              <w:t>Adding components PL/SQL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B040646" w14:textId="6242C5CE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3" w:history="1">
            <w:r w:rsidRPr="00E2710B">
              <w:rPr>
                <w:rStyle w:val="a8"/>
              </w:rPr>
              <w:t>Create DML Trigger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4717F6D" w14:textId="692CCA5B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4" w:history="1">
            <w:r w:rsidRPr="00E2710B">
              <w:rPr>
                <w:rStyle w:val="a8"/>
              </w:rPr>
              <w:t>Manage Trigger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13243D3" w14:textId="406E4D9A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5" w:history="1">
            <w:r w:rsidRPr="00E2710B">
              <w:rPr>
                <w:rStyle w:val="a8"/>
              </w:rPr>
              <w:t>Create Stored Procedure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060DD95" w14:textId="45357A8E" w:rsidR="005147AD" w:rsidRDefault="005147AD">
          <w:pPr>
            <w:pStyle w:val="2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6" w:history="1">
            <w:r w:rsidRPr="00E2710B">
              <w:rPr>
                <w:rStyle w:val="a8"/>
              </w:rPr>
              <w:t>Use of Function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F214E21" w14:textId="5CE2CC03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7" w:history="1">
            <w:r w:rsidRPr="00E2710B">
              <w:rPr>
                <w:rStyle w:val="a8"/>
              </w:rPr>
              <w:t>SYNONYM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BBF403F" w14:textId="7EFA9617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8" w:history="1">
            <w:r w:rsidRPr="00E2710B">
              <w:rPr>
                <w:rStyle w:val="a8"/>
              </w:rPr>
              <w:t>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3109F42" w14:textId="7D0FC081" w:rsidR="005147AD" w:rsidRDefault="005147AD">
          <w:pPr>
            <w:pStyle w:val="11"/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5348329" w:history="1">
            <w:r w:rsidRPr="00E2710B">
              <w:rPr>
                <w:rStyle w:val="a8"/>
              </w:rPr>
              <w:t>Sequence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_Toc135348329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7488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6005F75" w14:textId="4FBA6FE2" w:rsidR="00A24C65" w:rsidRDefault="00A24C65" w:rsidP="00A24C65">
          <w:pPr>
            <w:ind w:right="849"/>
          </w:pPr>
          <w:r>
            <w:rPr>
              <w:b/>
              <w:bCs/>
            </w:rPr>
            <w:fldChar w:fldCharType="end"/>
          </w:r>
        </w:p>
      </w:sdtContent>
    </w:sdt>
    <w:p w14:paraId="350FDF29" w14:textId="3CF0F525" w:rsidR="00A24C65" w:rsidRDefault="00A24C65" w:rsidP="00A24C65">
      <w:pPr>
        <w:ind w:right="849"/>
      </w:pPr>
    </w:p>
    <w:p w14:paraId="02F970B3" w14:textId="366537DA" w:rsidR="00A24C65" w:rsidRDefault="00A24C65" w:rsidP="00A24C65">
      <w:pPr>
        <w:ind w:right="849"/>
      </w:pPr>
    </w:p>
    <w:p w14:paraId="641C8235" w14:textId="34BC1E32" w:rsidR="00A24C65" w:rsidRDefault="00A24C65" w:rsidP="00A24C65">
      <w:pPr>
        <w:ind w:right="849"/>
      </w:pPr>
    </w:p>
    <w:p w14:paraId="2FDF3011" w14:textId="2043D618" w:rsidR="00A24C65" w:rsidRDefault="00A24C65" w:rsidP="00A24C65">
      <w:pPr>
        <w:ind w:right="849"/>
      </w:pPr>
    </w:p>
    <w:p w14:paraId="0F4BD9E2" w14:textId="430D840A" w:rsidR="00A24C65" w:rsidRDefault="00A24C65" w:rsidP="00A24C65">
      <w:pPr>
        <w:ind w:right="849"/>
      </w:pPr>
    </w:p>
    <w:p w14:paraId="788F55B6" w14:textId="77777777" w:rsidR="0040497A" w:rsidRDefault="0040497A" w:rsidP="00A24C65">
      <w:pPr>
        <w:ind w:right="849"/>
      </w:pPr>
    </w:p>
    <w:p w14:paraId="5075297C" w14:textId="39C558AF" w:rsidR="00A24C65" w:rsidRDefault="00A24C65" w:rsidP="00A24C65">
      <w:pPr>
        <w:ind w:right="849"/>
      </w:pPr>
    </w:p>
    <w:p w14:paraId="62E7F4DC" w14:textId="77A97A1B" w:rsidR="00A24C65" w:rsidRDefault="00A24C65" w:rsidP="00A24C65">
      <w:pPr>
        <w:ind w:right="849"/>
      </w:pPr>
    </w:p>
    <w:p w14:paraId="3BBE4403" w14:textId="0D43F7A4" w:rsidR="00A24C65" w:rsidRDefault="00A24C65" w:rsidP="00A24C65">
      <w:pPr>
        <w:ind w:right="849"/>
      </w:pPr>
    </w:p>
    <w:p w14:paraId="03800C2C" w14:textId="625FB34C" w:rsidR="00A24C65" w:rsidRDefault="00A24C65" w:rsidP="00A24C65">
      <w:pPr>
        <w:ind w:right="849"/>
      </w:pPr>
    </w:p>
    <w:p w14:paraId="0C6E571C" w14:textId="00108140" w:rsidR="00A24C65" w:rsidRDefault="00A24C65" w:rsidP="00A24C65">
      <w:pPr>
        <w:ind w:right="849"/>
      </w:pPr>
    </w:p>
    <w:p w14:paraId="143B30F2" w14:textId="3DD16C56" w:rsidR="00A24C65" w:rsidRDefault="00A24C65" w:rsidP="00A24C65">
      <w:pPr>
        <w:ind w:right="849"/>
      </w:pPr>
    </w:p>
    <w:p w14:paraId="2635FE1F" w14:textId="0062BB97" w:rsidR="00A24C65" w:rsidRDefault="00A24C65" w:rsidP="00A24C65">
      <w:pPr>
        <w:ind w:right="849"/>
      </w:pPr>
    </w:p>
    <w:p w14:paraId="66C3388A" w14:textId="6A5CF82C" w:rsidR="00A24C65" w:rsidRDefault="00A24C65" w:rsidP="00A24C65">
      <w:pPr>
        <w:ind w:right="849"/>
      </w:pPr>
    </w:p>
    <w:p w14:paraId="0BA9A9BF" w14:textId="06E1BE3C" w:rsidR="00A24C65" w:rsidRDefault="00A24C65" w:rsidP="00A24C65">
      <w:pPr>
        <w:ind w:right="849"/>
      </w:pPr>
    </w:p>
    <w:p w14:paraId="1D4BBFF7" w14:textId="77777777" w:rsidR="00A24C65" w:rsidRDefault="00A24C65" w:rsidP="00A24C65">
      <w:pPr>
        <w:ind w:right="849"/>
      </w:pPr>
    </w:p>
    <w:p w14:paraId="2D3CE455" w14:textId="1025739A" w:rsidR="00D22A04" w:rsidRDefault="00D22A04" w:rsidP="00D22A04">
      <w:pPr>
        <w:pStyle w:val="1"/>
      </w:pPr>
      <w:bookmarkStart w:id="0" w:name="_Toc135348293"/>
      <w:r>
        <w:lastRenderedPageBreak/>
        <w:t>Introduction</w:t>
      </w:r>
      <w:bookmarkEnd w:id="0"/>
    </w:p>
    <w:p w14:paraId="4BEDA422" w14:textId="4B50E5EE" w:rsidR="002A4606" w:rsidRPr="00915E53" w:rsidRDefault="00D22A04" w:rsidP="00915E53">
      <w:pPr>
        <w:pStyle w:val="2"/>
        <w:rPr>
          <w:sz w:val="28"/>
          <w:szCs w:val="28"/>
        </w:rPr>
      </w:pPr>
      <w:r w:rsidRPr="00D22A04">
        <w:t> </w:t>
      </w:r>
      <w:bookmarkStart w:id="1" w:name="_Toc135348294"/>
      <w:r w:rsidRPr="00D22A04">
        <w:t>Create Connection</w:t>
      </w:r>
      <w:bookmarkEnd w:id="1"/>
    </w:p>
    <w:p w14:paraId="25210970" w14:textId="4710117F" w:rsidR="002062AC" w:rsidRDefault="002062AC" w:rsidP="003C3215">
      <w:pPr>
        <w:rPr>
          <w:szCs w:val="28"/>
        </w:rPr>
      </w:pPr>
      <w:r>
        <w:rPr>
          <w:szCs w:val="28"/>
        </w:rPr>
        <w:t>Kod yozish stolini ochish</w:t>
      </w:r>
      <w:r w:rsidR="005B180E">
        <w:rPr>
          <w:szCs w:val="28"/>
        </w:rPr>
        <w:t xml:space="preserve"> uchun</w:t>
      </w:r>
      <w:r>
        <w:rPr>
          <w:szCs w:val="28"/>
        </w:rPr>
        <w:t xml:space="preserve">: </w:t>
      </w:r>
    </w:p>
    <w:p w14:paraId="754A5BE6" w14:textId="1F51B537" w:rsidR="002A4606" w:rsidRDefault="002062AC" w:rsidP="003C3215">
      <w:pPr>
        <w:rPr>
          <w:szCs w:val="28"/>
        </w:rPr>
      </w:pPr>
      <w:r>
        <w:rPr>
          <w:szCs w:val="28"/>
        </w:rPr>
        <w:t xml:space="preserve">(baza ustiga o’ng knopka bosilib, </w:t>
      </w:r>
      <w:r w:rsidRPr="002A2E1A">
        <w:rPr>
          <w:i/>
          <w:iCs/>
          <w:szCs w:val="28"/>
        </w:rPr>
        <w:t>Open SQL Worksheet</w:t>
      </w:r>
      <w:r>
        <w:rPr>
          <w:szCs w:val="28"/>
        </w:rPr>
        <w:t xml:space="preserve"> bosiladi)</w:t>
      </w:r>
    </w:p>
    <w:p w14:paraId="0EE62484" w14:textId="42C9250B" w:rsidR="001B176C" w:rsidRDefault="001B176C" w:rsidP="003C3215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615B7" wp14:editId="58359371">
                <wp:simplePos x="0" y="0"/>
                <wp:positionH relativeFrom="column">
                  <wp:posOffset>2114121</wp:posOffset>
                </wp:positionH>
                <wp:positionV relativeFrom="paragraph">
                  <wp:posOffset>1091565</wp:posOffset>
                </wp:positionV>
                <wp:extent cx="824545" cy="251405"/>
                <wp:effectExtent l="0" t="19050" r="33020" b="34925"/>
                <wp:wrapNone/>
                <wp:docPr id="15" name="Стрелка: вправо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545" cy="25140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0441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15" o:spid="_x0000_s1026" type="#_x0000_t13" style="position:absolute;margin-left:166.45pt;margin-top:85.95pt;width:64.9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" adj="18307" fillcolor="#548dd4 [1951]" strokecolor="#17365d [2415]" strokeweight="2pt"/>
            </w:pict>
          </mc:Fallback>
        </mc:AlternateContent>
      </w:r>
      <w:r w:rsidRPr="001B176C">
        <w:rPr>
          <w:szCs w:val="28"/>
        </w:rPr>
        <w:drawing>
          <wp:anchor distT="0" distB="0" distL="114300" distR="114300" simplePos="0" relativeHeight="251662336" behindDoc="0" locked="0" layoutInCell="1" allowOverlap="1" wp14:anchorId="5C67296A" wp14:editId="5391ABF2">
            <wp:simplePos x="0" y="0"/>
            <wp:positionH relativeFrom="margin">
              <wp:align>right</wp:align>
            </wp:positionH>
            <wp:positionV relativeFrom="paragraph">
              <wp:posOffset>533763</wp:posOffset>
            </wp:positionV>
            <wp:extent cx="2743200" cy="1454150"/>
            <wp:effectExtent l="76200" t="76200" r="133350" b="12700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4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062AC">
        <w:drawing>
          <wp:inline distT="0" distB="0" distL="0" distR="0" wp14:anchorId="4D5B243A" wp14:editId="014AB9B3">
            <wp:extent cx="1865347" cy="2399639"/>
            <wp:effectExtent l="76200" t="76200" r="135255" b="134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509" r="68591" b="9657"/>
                    <a:stretch/>
                  </pic:blipFill>
                  <pic:spPr bwMode="auto">
                    <a:xfrm>
                      <a:off x="0" y="0"/>
                      <a:ext cx="1865799" cy="2400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         </w:t>
      </w:r>
    </w:p>
    <w:p w14:paraId="70AA8450" w14:textId="399EE5D2" w:rsidR="008B62D3" w:rsidRDefault="008B62D3" w:rsidP="003C3215">
      <w:pPr>
        <w:rPr>
          <w:szCs w:val="28"/>
        </w:rPr>
      </w:pPr>
      <w:r w:rsidRPr="000A3B87">
        <w:rPr>
          <w:i/>
          <w:iCs/>
          <w:szCs w:val="28"/>
        </w:rPr>
        <w:t>Properties</w:t>
      </w:r>
      <w:r>
        <w:rPr>
          <w:szCs w:val="28"/>
        </w:rPr>
        <w:t xml:space="preserve"> qismida </w:t>
      </w:r>
      <w:r w:rsidRPr="00470982">
        <w:rPr>
          <w:i/>
          <w:iCs/>
          <w:szCs w:val="28"/>
        </w:rPr>
        <w:t>user</w:t>
      </w:r>
      <w:r>
        <w:rPr>
          <w:szCs w:val="28"/>
        </w:rPr>
        <w:t>ning profiliga o’zgartirish kiritish mumkin</w:t>
      </w:r>
      <w:r w:rsidR="00470982">
        <w:rPr>
          <w:szCs w:val="28"/>
        </w:rPr>
        <w:t>.</w:t>
      </w:r>
    </w:p>
    <w:p w14:paraId="54EBE393" w14:textId="673E3375" w:rsidR="00D22A04" w:rsidRDefault="00D22A04" w:rsidP="00D22A04">
      <w:pPr>
        <w:pStyle w:val="1"/>
      </w:pPr>
      <w:bookmarkStart w:id="2" w:name="_Toc135348295"/>
      <w:r>
        <w:t>Working with Database Object</w:t>
      </w:r>
      <w:bookmarkEnd w:id="2"/>
    </w:p>
    <w:p w14:paraId="1BC4CC9A" w14:textId="7ADE9164" w:rsidR="00D22A04" w:rsidRDefault="00D22A04" w:rsidP="00D22A04">
      <w:pPr>
        <w:pStyle w:val="2"/>
        <w:rPr>
          <w:shd w:val="clear" w:color="auto" w:fill="D1D7DC"/>
        </w:rPr>
      </w:pPr>
      <w:bookmarkStart w:id="3" w:name="_Toc135348296"/>
      <w:r w:rsidRPr="00D22A04">
        <w:t>Create Table with SQL</w:t>
      </w:r>
      <w:bookmarkEnd w:id="3"/>
    </w:p>
    <w:p w14:paraId="654D628E" w14:textId="1AC1E49F" w:rsidR="00D22A04" w:rsidRDefault="00D22A04" w:rsidP="003C3215">
      <w:pPr>
        <w:rPr>
          <w:szCs w:val="28"/>
        </w:rPr>
      </w:pPr>
      <w:r>
        <w:rPr>
          <w:szCs w:val="28"/>
        </w:rPr>
        <w:t xml:space="preserve">Yozilgan kodlarning formatini to’g’irlash uchun:   </w:t>
      </w:r>
      <w:r w:rsidRPr="00797895">
        <w:rPr>
          <w:b/>
          <w:bCs/>
          <w:szCs w:val="28"/>
        </w:rPr>
        <w:t>Ctrl + F7</w:t>
      </w:r>
      <w:r>
        <w:rPr>
          <w:szCs w:val="28"/>
        </w:rPr>
        <w:t xml:space="preserve">  </w:t>
      </w:r>
    </w:p>
    <w:p w14:paraId="2A691358" w14:textId="3066C088" w:rsidR="00F212B6" w:rsidRDefault="00F212B6" w:rsidP="00F212B6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DDADDF" wp14:editId="036D718A">
                <wp:simplePos x="0" y="0"/>
                <wp:positionH relativeFrom="column">
                  <wp:posOffset>2085909</wp:posOffset>
                </wp:positionH>
                <wp:positionV relativeFrom="paragraph">
                  <wp:posOffset>565066</wp:posOffset>
                </wp:positionV>
                <wp:extent cx="544411" cy="184994"/>
                <wp:effectExtent l="0" t="19050" r="46355" b="43815"/>
                <wp:wrapNone/>
                <wp:docPr id="11" name="Стрелка: вправо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411" cy="184994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37125" id="Стрелка: вправо 11" o:spid="_x0000_s1026" type="#_x0000_t13" style="position:absolute;margin-left:164.25pt;margin-top:44.5pt;width:42.85pt;height:1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" adj="17930" fillcolor="#548dd4 [1951]" strokecolor="#17365d [2415]" strokeweight="2pt"/>
            </w:pict>
          </mc:Fallback>
        </mc:AlternateContent>
      </w:r>
      <w:r w:rsidRPr="00C155CC">
        <w:rPr>
          <w:szCs w:val="28"/>
        </w:rPr>
        <w:drawing>
          <wp:inline distT="0" distB="0" distL="0" distR="0" wp14:anchorId="1C17E2A6" wp14:editId="5B5EBF50">
            <wp:extent cx="1924149" cy="1244664"/>
            <wp:effectExtent l="76200" t="76200" r="133350" b="1270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24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     </w:t>
      </w:r>
      <w:r w:rsidRPr="00C155CC">
        <w:rPr>
          <w:szCs w:val="28"/>
        </w:rPr>
        <w:drawing>
          <wp:inline distT="0" distB="0" distL="0" distR="0" wp14:anchorId="5CDE4510" wp14:editId="560C7152">
            <wp:extent cx="3087261" cy="1243480"/>
            <wp:effectExtent l="76200" t="76200" r="132715" b="128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4807" cy="1246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776727" w14:textId="77777777" w:rsidR="00D22A04" w:rsidRDefault="00D22A04" w:rsidP="00D22A04">
      <w:pPr>
        <w:rPr>
          <w:szCs w:val="28"/>
        </w:rPr>
      </w:pPr>
      <w:r>
        <w:rPr>
          <w:szCs w:val="28"/>
        </w:rPr>
        <w:t xml:space="preserve">(yoki kodni ustiga o’ng knopka bosiladi va </w:t>
      </w:r>
      <w:r>
        <w:rPr>
          <w:i/>
          <w:iCs/>
          <w:szCs w:val="28"/>
        </w:rPr>
        <w:t>F</w:t>
      </w:r>
      <w:r w:rsidRPr="00D22A04">
        <w:rPr>
          <w:i/>
          <w:iCs/>
          <w:szCs w:val="28"/>
        </w:rPr>
        <w:t>ormat</w:t>
      </w:r>
      <w:r>
        <w:rPr>
          <w:szCs w:val="28"/>
        </w:rPr>
        <w:t xml:space="preserve"> belgilanadi.)</w:t>
      </w:r>
    </w:p>
    <w:p w14:paraId="71EDC452" w14:textId="033B18A7" w:rsidR="00D22A04" w:rsidRDefault="00D22A04" w:rsidP="003C3215">
      <w:pPr>
        <w:rPr>
          <w:szCs w:val="28"/>
        </w:rPr>
      </w:pPr>
      <w:r>
        <w:lastRenderedPageBreak/>
        <w:drawing>
          <wp:inline distT="0" distB="0" distL="0" distR="0" wp14:anchorId="045E497C" wp14:editId="6E8519C9">
            <wp:extent cx="1776462" cy="3559231"/>
            <wp:effectExtent l="76200" t="76200" r="128905" b="136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662" t="3324" r="14583" b="8496"/>
                    <a:stretch/>
                  </pic:blipFill>
                  <pic:spPr bwMode="auto">
                    <a:xfrm>
                      <a:off x="0" y="0"/>
                      <a:ext cx="1791787" cy="35899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700D" w14:textId="5AC4088A" w:rsidR="00395F32" w:rsidRDefault="004E7026" w:rsidP="003C3215">
      <w:pPr>
        <w:rPr>
          <w:szCs w:val="28"/>
        </w:rPr>
      </w:pPr>
      <w:r>
        <w:rPr>
          <w:szCs w:val="28"/>
        </w:rPr>
        <w:t xml:space="preserve">Yaratilgan jadvalni </w:t>
      </w:r>
      <w:r w:rsidRPr="004E7026">
        <w:rPr>
          <w:i/>
          <w:iCs/>
          <w:szCs w:val="28"/>
        </w:rPr>
        <w:t>Tables</w:t>
      </w:r>
      <w:r>
        <w:rPr>
          <w:szCs w:val="28"/>
        </w:rPr>
        <w:t>da ko’rish uchun:</w:t>
      </w:r>
    </w:p>
    <w:p w14:paraId="2D888361" w14:textId="60DCA1AC" w:rsidR="004E7026" w:rsidRDefault="004E7026" w:rsidP="003C3215">
      <w:pPr>
        <w:rPr>
          <w:szCs w:val="28"/>
        </w:rPr>
      </w:pPr>
      <w:r>
        <w:rPr>
          <w:szCs w:val="28"/>
        </w:rPr>
        <w:t>(</w:t>
      </w:r>
      <w:r w:rsidRPr="004E7026">
        <w:rPr>
          <w:i/>
          <w:iCs/>
          <w:szCs w:val="28"/>
        </w:rPr>
        <w:t>Tables</w:t>
      </w:r>
      <w:r>
        <w:rPr>
          <w:szCs w:val="28"/>
        </w:rPr>
        <w:t xml:space="preserve">ga o’ng knopka bosilib, </w:t>
      </w:r>
      <w:r w:rsidRPr="006B66CA">
        <w:rPr>
          <w:i/>
          <w:iCs/>
          <w:szCs w:val="28"/>
        </w:rPr>
        <w:t>Refresh</w:t>
      </w:r>
      <w:r>
        <w:rPr>
          <w:szCs w:val="28"/>
        </w:rPr>
        <w:t xml:space="preserve"> belgilanadi.)</w:t>
      </w:r>
    </w:p>
    <w:p w14:paraId="62FA4B00" w14:textId="3AF1CF39" w:rsidR="004E7026" w:rsidRDefault="004E7026" w:rsidP="003C3215">
      <w:pPr>
        <w:rPr>
          <w:szCs w:val="28"/>
        </w:rPr>
      </w:pPr>
      <w:r>
        <w:drawing>
          <wp:inline distT="0" distB="0" distL="0" distR="0" wp14:anchorId="69A788DC" wp14:editId="3E3D8FD7">
            <wp:extent cx="3187065" cy="1432133"/>
            <wp:effectExtent l="76200" t="76200" r="127635" b="130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025" r="62274" b="43837"/>
                    <a:stretch/>
                  </pic:blipFill>
                  <pic:spPr bwMode="auto">
                    <a:xfrm>
                      <a:off x="0" y="0"/>
                      <a:ext cx="3202483" cy="1439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7810" w14:textId="605633DA" w:rsidR="001B176C" w:rsidRDefault="0045491B" w:rsidP="0045491B">
      <w:pPr>
        <w:pStyle w:val="2"/>
      </w:pPr>
      <w:bookmarkStart w:id="4" w:name="_Toc135348297"/>
      <w:r>
        <w:t>Creating Tables Using Table Dialog</w:t>
      </w:r>
      <w:bookmarkEnd w:id="4"/>
    </w:p>
    <w:p w14:paraId="393D1F16" w14:textId="77777777" w:rsidR="00915E53" w:rsidRPr="00343C44" w:rsidRDefault="00915E53" w:rsidP="00915E53">
      <w:r>
        <w:t>Jadvalni kodsiz oson yaratish:</w:t>
      </w:r>
    </w:p>
    <w:p w14:paraId="78DE50B3" w14:textId="77777777" w:rsidR="00915E53" w:rsidRDefault="00915E53" w:rsidP="00915E53">
      <w:pPr>
        <w:rPr>
          <w:szCs w:val="28"/>
        </w:rPr>
      </w:pPr>
      <w:r w:rsidRPr="00343C44">
        <w:rPr>
          <w:szCs w:val="28"/>
        </w:rPr>
        <w:drawing>
          <wp:inline distT="0" distB="0" distL="0" distR="0" wp14:anchorId="59BBB992" wp14:editId="11CAF174">
            <wp:extent cx="1866996" cy="838243"/>
            <wp:effectExtent l="76200" t="76200" r="133350" b="133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838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19DB9B2" wp14:editId="0AE9B13E">
            <wp:extent cx="2903599" cy="830773"/>
            <wp:effectExtent l="76200" t="76200" r="125730" b="1409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717" r="67403" b="59702"/>
                    <a:stretch/>
                  </pic:blipFill>
                  <pic:spPr bwMode="auto">
                    <a:xfrm>
                      <a:off x="0" y="0"/>
                      <a:ext cx="2953999" cy="8451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EEB3" w14:textId="77777777" w:rsidR="00915E53" w:rsidRDefault="00915E53" w:rsidP="00915E53">
      <w:pPr>
        <w:rPr>
          <w:szCs w:val="28"/>
        </w:rPr>
      </w:pPr>
      <w:r w:rsidRPr="00782B76">
        <w:rPr>
          <w:i/>
          <w:iCs/>
          <w:szCs w:val="28"/>
        </w:rPr>
        <w:t>Tables</w:t>
      </w:r>
      <w:r>
        <w:rPr>
          <w:szCs w:val="28"/>
        </w:rPr>
        <w:t xml:space="preserve">ga mishkaning o’ng knopkasi bosilib, </w:t>
      </w:r>
      <w:r w:rsidRPr="00782B76">
        <w:rPr>
          <w:i/>
          <w:iCs/>
          <w:szCs w:val="28"/>
        </w:rPr>
        <w:t>New</w:t>
      </w:r>
      <w:r>
        <w:rPr>
          <w:i/>
          <w:iCs/>
          <w:szCs w:val="28"/>
        </w:rPr>
        <w:t>_T</w:t>
      </w:r>
      <w:r w:rsidRPr="00782B76">
        <w:rPr>
          <w:i/>
          <w:iCs/>
          <w:szCs w:val="28"/>
        </w:rPr>
        <w:t>able</w:t>
      </w:r>
      <w:r>
        <w:rPr>
          <w:szCs w:val="28"/>
        </w:rPr>
        <w:t xml:space="preserve"> bosiladi.</w:t>
      </w:r>
    </w:p>
    <w:p w14:paraId="1B33EC52" w14:textId="77777777" w:rsidR="00915E53" w:rsidRDefault="00915E53" w:rsidP="00915E53">
      <w:pPr>
        <w:rPr>
          <w:szCs w:val="28"/>
        </w:rPr>
      </w:pPr>
      <w:r w:rsidRPr="00D2528B">
        <w:rPr>
          <w:szCs w:val="28"/>
        </w:rPr>
        <w:lastRenderedPageBreak/>
        <w:drawing>
          <wp:inline distT="0" distB="0" distL="0" distR="0" wp14:anchorId="42414741" wp14:editId="5D575723">
            <wp:extent cx="5940425" cy="1869440"/>
            <wp:effectExtent l="76200" t="76200" r="136525" b="130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DCE78" w14:textId="77777777" w:rsidR="00915E53" w:rsidRDefault="00915E53" w:rsidP="00915E53">
      <w:pPr>
        <w:rPr>
          <w:szCs w:val="28"/>
        </w:rPr>
      </w:pPr>
      <w:r>
        <w:rPr>
          <w:szCs w:val="28"/>
        </w:rPr>
        <w:t>Jadval nomi va har xil o’lchovlari kiritiladi.</w:t>
      </w:r>
    </w:p>
    <w:p w14:paraId="70E6B2C6" w14:textId="77777777" w:rsidR="00915E53" w:rsidRDefault="00915E53" w:rsidP="00915E53">
      <w:pPr>
        <w:rPr>
          <w:szCs w:val="28"/>
        </w:rPr>
      </w:pPr>
      <w:r>
        <w:rPr>
          <w:szCs w:val="28"/>
        </w:rPr>
        <w:t>+  ustun qo’shish</w:t>
      </w:r>
    </w:p>
    <w:p w14:paraId="5D654652" w14:textId="77777777" w:rsidR="00915E53" w:rsidRDefault="00915E53" w:rsidP="00915E53">
      <w:pPr>
        <w:rPr>
          <w:szCs w:val="28"/>
        </w:rPr>
      </w:pPr>
      <w:r>
        <w:rPr>
          <w:szCs w:val="28"/>
        </w:rPr>
        <w:t>X  ustun o’chirish</w:t>
      </w:r>
    </w:p>
    <w:p w14:paraId="1147A350" w14:textId="77777777" w:rsidR="00915E53" w:rsidRDefault="00915E53" w:rsidP="00915E53">
      <w:pPr>
        <w:rPr>
          <w:szCs w:val="28"/>
        </w:rPr>
      </w:pPr>
      <w:r>
        <w:rPr>
          <w:szCs w:val="28"/>
        </w:rPr>
        <w:t>DDL — ushbu bajarilgan operatsiyaning kodlari.</w:t>
      </w:r>
    </w:p>
    <w:p w14:paraId="045100A5" w14:textId="77777777" w:rsidR="00915E53" w:rsidRDefault="00915E53" w:rsidP="00915E53">
      <w:pPr>
        <w:rPr>
          <w:szCs w:val="28"/>
        </w:rPr>
      </w:pPr>
      <w:r w:rsidRPr="00D2528B">
        <w:rPr>
          <w:szCs w:val="28"/>
        </w:rPr>
        <w:drawing>
          <wp:inline distT="0" distB="0" distL="0" distR="0" wp14:anchorId="7AB6C156" wp14:editId="50240876">
            <wp:extent cx="5940425" cy="1841500"/>
            <wp:effectExtent l="76200" t="76200" r="136525" b="139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25F7B" w14:textId="77777777" w:rsidR="00915E53" w:rsidRDefault="00915E53" w:rsidP="00915E53">
      <w:pPr>
        <w:rPr>
          <w:szCs w:val="28"/>
        </w:rPr>
      </w:pPr>
      <w:r>
        <w:rPr>
          <w:szCs w:val="28"/>
        </w:rPr>
        <w:t>Constraints  =&gt;  cheklovlar o’rnatish</w:t>
      </w:r>
    </w:p>
    <w:p w14:paraId="3465CB99" w14:textId="77777777" w:rsidR="00915E53" w:rsidRDefault="00915E53" w:rsidP="00915E53">
      <w:pPr>
        <w:ind w:left="-1701" w:right="-850"/>
        <w:rPr>
          <w:szCs w:val="28"/>
        </w:rPr>
      </w:pPr>
      <w:r w:rsidRPr="007A5A68">
        <w:rPr>
          <w:szCs w:val="28"/>
        </w:rPr>
        <w:drawing>
          <wp:inline distT="0" distB="0" distL="0" distR="0" wp14:anchorId="11657967" wp14:editId="7CEF126C">
            <wp:extent cx="3504446" cy="2431578"/>
            <wp:effectExtent l="76200" t="76200" r="134620" b="1403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556" cy="2445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A5A68">
        <w:rPr>
          <w:szCs w:val="28"/>
        </w:rPr>
        <w:drawing>
          <wp:inline distT="0" distB="0" distL="0" distR="0" wp14:anchorId="7AA2A74D" wp14:editId="4CF92EBB">
            <wp:extent cx="3558269" cy="2432285"/>
            <wp:effectExtent l="76200" t="76200" r="137795" b="1397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3360" cy="2435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08539" w14:textId="77777777" w:rsidR="00915E53" w:rsidRDefault="00915E53" w:rsidP="00915E53">
      <w:pPr>
        <w:rPr>
          <w:szCs w:val="28"/>
        </w:rPr>
      </w:pPr>
      <w:r>
        <w:rPr>
          <w:szCs w:val="28"/>
        </w:rPr>
        <w:lastRenderedPageBreak/>
        <w:t>Jadval haqidagi ma’lumotlar:</w:t>
      </w:r>
    </w:p>
    <w:p w14:paraId="0643B0FB" w14:textId="77777777" w:rsidR="00915E53" w:rsidRDefault="00915E53" w:rsidP="00915E53">
      <w:pPr>
        <w:rPr>
          <w:szCs w:val="28"/>
        </w:rPr>
      </w:pPr>
      <w:r w:rsidRPr="002A4606">
        <w:rPr>
          <w:szCs w:val="28"/>
        </w:rPr>
        <w:drawing>
          <wp:inline distT="0" distB="0" distL="0" distR="0" wp14:anchorId="0E829C38" wp14:editId="43AFD37B">
            <wp:extent cx="5918504" cy="1587582"/>
            <wp:effectExtent l="76200" t="76200" r="139700" b="1270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587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9356B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Columns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Ustunlar</w:t>
      </w:r>
    </w:p>
    <w:p w14:paraId="26B33878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Data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Ma’lumotlar</w:t>
      </w:r>
    </w:p>
    <w:p w14:paraId="448A0AF7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Model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Jadval struktura modeli</w:t>
      </w:r>
    </w:p>
    <w:p w14:paraId="7ED3887C" w14:textId="77777777" w:rsidR="00915E53" w:rsidRDefault="00915E53" w:rsidP="00915E53">
      <w:pPr>
        <w:rPr>
          <w:szCs w:val="28"/>
        </w:rPr>
      </w:pPr>
      <w:r>
        <w:rPr>
          <w:szCs w:val="28"/>
        </w:rPr>
        <w:t xml:space="preserve">Constraints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Cheklovlar</w:t>
      </w:r>
    </w:p>
    <w:p w14:paraId="6808D759" w14:textId="1427E653" w:rsidR="001B176C" w:rsidRPr="00C661F0" w:rsidRDefault="00915E53" w:rsidP="00915E53">
      <w:pPr>
        <w:rPr>
          <w:szCs w:val="28"/>
          <w:lang w:val="en-US"/>
        </w:rPr>
      </w:pPr>
      <w:r>
        <w:rPr>
          <w:szCs w:val="28"/>
        </w:rPr>
        <w:t xml:space="preserve">Grants </w:t>
      </w:r>
      <w:r w:rsidRPr="002A4606">
        <w:rPr>
          <w:szCs w:val="28"/>
        </w:rPr>
        <w:sym w:font="Wingdings" w:char="F0E8"/>
      </w:r>
      <w:r>
        <w:rPr>
          <w:szCs w:val="28"/>
        </w:rPr>
        <w:t xml:space="preserve"> Imtiyozlar (ruxsatlar)</w:t>
      </w:r>
    </w:p>
    <w:p w14:paraId="77373393" w14:textId="554E3C47" w:rsidR="001B176C" w:rsidRDefault="00915E53" w:rsidP="00B237EF">
      <w:pPr>
        <w:pStyle w:val="2"/>
        <w:rPr>
          <w:szCs w:val="28"/>
        </w:rPr>
      </w:pPr>
      <w:bookmarkStart w:id="5" w:name="_Toc135348298"/>
      <w:r w:rsidRPr="00B237EF">
        <w:t>Copy Table to Table and SQL Dialog</w:t>
      </w:r>
      <w:bookmarkEnd w:id="5"/>
    </w:p>
    <w:p w14:paraId="44D36876" w14:textId="6B4E27DA" w:rsidR="00611FCC" w:rsidRDefault="00D32296" w:rsidP="003C3215">
      <w:pPr>
        <w:rPr>
          <w:szCs w:val="28"/>
        </w:rPr>
      </w:pPr>
      <w:r>
        <w:rPr>
          <w:szCs w:val="28"/>
        </w:rPr>
        <w:t>Jadvaldan nusxa olish:</w:t>
      </w:r>
    </w:p>
    <w:p w14:paraId="305BB3DB" w14:textId="0559AFBD" w:rsidR="00D32296" w:rsidRDefault="00D32296" w:rsidP="003C3215">
      <w:pPr>
        <w:rPr>
          <w:szCs w:val="28"/>
        </w:rPr>
      </w:pPr>
      <w:r>
        <w:rPr>
          <w:szCs w:val="28"/>
        </w:rPr>
        <w:t xml:space="preserve">Kerakli jadval ustiga o’ng knopka bosiladi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Table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Copy</w:t>
      </w:r>
    </w:p>
    <w:p w14:paraId="3223625C" w14:textId="04D8EFA9" w:rsidR="00D32296" w:rsidRDefault="00D32296" w:rsidP="003C3215">
      <w:pPr>
        <w:rPr>
          <w:szCs w:val="28"/>
        </w:rPr>
      </w:pPr>
      <w:r>
        <w:drawing>
          <wp:inline distT="0" distB="0" distL="0" distR="0" wp14:anchorId="006968FA" wp14:editId="46E8021F">
            <wp:extent cx="4423872" cy="2976489"/>
            <wp:effectExtent l="76200" t="76200" r="129540" b="128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049" r="54414" b="8421"/>
                    <a:stretch/>
                  </pic:blipFill>
                  <pic:spPr bwMode="auto">
                    <a:xfrm>
                      <a:off x="0" y="0"/>
                      <a:ext cx="4438136" cy="2986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EE975" w14:textId="16EDC46B" w:rsidR="00BF30B4" w:rsidRDefault="00A17682" w:rsidP="003C3215">
      <w:pPr>
        <w:rPr>
          <w:szCs w:val="28"/>
        </w:rPr>
      </w:pPr>
      <w:r>
        <w:rPr>
          <w:szCs w:val="28"/>
        </w:rPr>
        <w:t xml:space="preserve">Owner </w:t>
      </w:r>
      <w:r w:rsidRPr="00A17682">
        <w:rPr>
          <w:szCs w:val="28"/>
        </w:rPr>
        <w:sym w:font="Wingdings" w:char="F0F3"/>
      </w:r>
      <w:r>
        <w:rPr>
          <w:szCs w:val="28"/>
        </w:rPr>
        <w:t xml:space="preserve"> Egasi</w:t>
      </w:r>
      <w:r w:rsidR="00B43434">
        <w:rPr>
          <w:szCs w:val="28"/>
        </w:rPr>
        <w:t xml:space="preserve"> (baza nomi)</w:t>
      </w:r>
    </w:p>
    <w:p w14:paraId="3A94FF42" w14:textId="2A8F81FC" w:rsidR="00CB5B69" w:rsidRDefault="00CB5B69" w:rsidP="003C3215">
      <w:pPr>
        <w:rPr>
          <w:szCs w:val="28"/>
        </w:rPr>
      </w:pPr>
      <w:r>
        <w:rPr>
          <w:szCs w:val="28"/>
        </w:rPr>
        <w:lastRenderedPageBreak/>
        <w:t>New Table Name</w:t>
      </w:r>
      <w:r w:rsidR="006F5BBB">
        <w:rPr>
          <w:szCs w:val="28"/>
        </w:rPr>
        <w:t xml:space="preserve"> </w:t>
      </w:r>
      <w:r w:rsidR="006F5BBB" w:rsidRPr="006F5BBB">
        <w:rPr>
          <w:szCs w:val="28"/>
        </w:rPr>
        <w:sym w:font="Wingdings" w:char="F0F3"/>
      </w:r>
      <w:r w:rsidR="006F5BBB">
        <w:rPr>
          <w:szCs w:val="28"/>
        </w:rPr>
        <w:t xml:space="preserve"> Yangi jadval nomi</w:t>
      </w:r>
    </w:p>
    <w:p w14:paraId="5E7A5BAA" w14:textId="680C95E9" w:rsidR="00011267" w:rsidRDefault="00011267" w:rsidP="003C3215">
      <w:pPr>
        <w:rPr>
          <w:szCs w:val="28"/>
        </w:rPr>
      </w:pPr>
      <w:r>
        <w:rPr>
          <w:szCs w:val="28"/>
        </w:rPr>
        <w:t xml:space="preserve">Include Data </w:t>
      </w:r>
      <w:r w:rsidRPr="00011267">
        <w:rPr>
          <w:szCs w:val="28"/>
        </w:rPr>
        <w:sym w:font="Wingdings" w:char="F0F3"/>
      </w:r>
      <w:r>
        <w:rPr>
          <w:szCs w:val="28"/>
        </w:rPr>
        <w:t xml:space="preserve"> Ma’lumoti bilan qo’shib nusxa olish</w:t>
      </w:r>
    </w:p>
    <w:p w14:paraId="107181BD" w14:textId="2DE71391" w:rsidR="00BF30B4" w:rsidRDefault="00BF30B4" w:rsidP="003C3215">
      <w:pPr>
        <w:rPr>
          <w:szCs w:val="28"/>
        </w:rPr>
      </w:pPr>
      <w:r w:rsidRPr="00BF30B4">
        <w:rPr>
          <w:szCs w:val="28"/>
        </w:rPr>
        <w:drawing>
          <wp:inline distT="0" distB="0" distL="0" distR="0" wp14:anchorId="07306222" wp14:editId="6AF7A01C">
            <wp:extent cx="3300046" cy="2856290"/>
            <wp:effectExtent l="76200" t="76200" r="129540" b="134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2440" cy="2858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66C03" w14:textId="74025E54" w:rsidR="00AE031A" w:rsidRDefault="00470596" w:rsidP="003C3215">
      <w:pPr>
        <w:rPr>
          <w:szCs w:val="28"/>
        </w:rPr>
      </w:pPr>
      <w:r>
        <w:rPr>
          <w:szCs w:val="28"/>
        </w:rPr>
        <w:t xml:space="preserve">Baza ichidagi jadvaldan nusxa olish </w:t>
      </w:r>
      <w:r w:rsidR="00AE031A">
        <w:rPr>
          <w:szCs w:val="28"/>
        </w:rPr>
        <w:t>kod</w:t>
      </w:r>
      <w:r>
        <w:rPr>
          <w:szCs w:val="28"/>
        </w:rPr>
        <w:t>i</w:t>
      </w:r>
      <w:r w:rsidR="00985636">
        <w:rPr>
          <w:szCs w:val="28"/>
        </w:rPr>
        <w:t>:</w:t>
      </w:r>
    </w:p>
    <w:p w14:paraId="2D952DCF" w14:textId="5340AF51" w:rsidR="00AE031A" w:rsidRDefault="00AE031A" w:rsidP="003C3215">
      <w:pPr>
        <w:rPr>
          <w:szCs w:val="28"/>
        </w:rPr>
      </w:pPr>
      <w:r w:rsidRPr="00AE031A">
        <w:rPr>
          <w:szCs w:val="28"/>
        </w:rPr>
        <w:drawing>
          <wp:inline distT="0" distB="0" distL="0" distR="0" wp14:anchorId="73929881" wp14:editId="1B95A33C">
            <wp:extent cx="2578233" cy="1454225"/>
            <wp:effectExtent l="76200" t="76200" r="127000" b="1270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45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C880C" w14:textId="5BBA291F" w:rsidR="00F447D7" w:rsidRDefault="008E13D7" w:rsidP="003C3215">
      <w:pPr>
        <w:rPr>
          <w:szCs w:val="28"/>
        </w:rPr>
      </w:pPr>
      <w:r>
        <w:rPr>
          <w:szCs w:val="28"/>
        </w:rPr>
        <w:t>Jadvalni o’chirish:</w:t>
      </w:r>
    </w:p>
    <w:p w14:paraId="0FC87DCE" w14:textId="45451A2A" w:rsidR="008E13D7" w:rsidRDefault="008E13D7" w:rsidP="003C3215">
      <w:pPr>
        <w:rPr>
          <w:szCs w:val="28"/>
        </w:rPr>
      </w:pPr>
      <w:r>
        <w:rPr>
          <w:szCs w:val="28"/>
        </w:rPr>
        <w:t xml:space="preserve">Kerakli jadval ustiga o’ng knopka bosiladi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Table </w:t>
      </w:r>
      <w:r w:rsidRPr="00D32296">
        <w:rPr>
          <w:szCs w:val="28"/>
        </w:rPr>
        <w:sym w:font="Wingdings" w:char="F0E0"/>
      </w:r>
      <w:r>
        <w:rPr>
          <w:szCs w:val="28"/>
        </w:rPr>
        <w:t xml:space="preserve"> Drop</w:t>
      </w:r>
    </w:p>
    <w:p w14:paraId="11591DAD" w14:textId="62756AF3" w:rsidR="008E13D7" w:rsidRDefault="008E13D7" w:rsidP="003C3215">
      <w:pPr>
        <w:rPr>
          <w:szCs w:val="28"/>
        </w:rPr>
      </w:pPr>
      <w:r>
        <w:lastRenderedPageBreak/>
        <w:drawing>
          <wp:inline distT="0" distB="0" distL="0" distR="0" wp14:anchorId="396B7AAE" wp14:editId="40AE938D">
            <wp:extent cx="4075275" cy="2901950"/>
            <wp:effectExtent l="76200" t="76200" r="135255" b="1270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27" t="30524" r="53229" b="15364"/>
                    <a:stretch/>
                  </pic:blipFill>
                  <pic:spPr bwMode="auto">
                    <a:xfrm>
                      <a:off x="0" y="0"/>
                      <a:ext cx="4093753" cy="2915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E9A2" w14:textId="5A548A63" w:rsidR="00D57D2D" w:rsidRDefault="00D57D2D" w:rsidP="003C3215">
      <w:pPr>
        <w:rPr>
          <w:szCs w:val="28"/>
        </w:rPr>
      </w:pPr>
      <w:r w:rsidRPr="002D2940">
        <w:rPr>
          <w:szCs w:val="28"/>
        </w:rPr>
        <w:drawing>
          <wp:inline distT="0" distB="0" distL="0" distR="0" wp14:anchorId="784DDD6A" wp14:editId="5D400AAF">
            <wp:extent cx="3168650" cy="2744971"/>
            <wp:effectExtent l="76200" t="76200" r="127000" b="132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4412" cy="275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6E8B4" w14:textId="5EB4FF62" w:rsidR="005D3A07" w:rsidRDefault="005D3A07" w:rsidP="005D3A07">
      <w:pPr>
        <w:pStyle w:val="2"/>
        <w:rPr>
          <w:szCs w:val="28"/>
        </w:rPr>
      </w:pPr>
      <w:bookmarkStart w:id="6" w:name="_Toc135348299"/>
      <w:r w:rsidRPr="005D3A07">
        <w:t>Adding a new column to the table</w:t>
      </w:r>
      <w:bookmarkEnd w:id="6"/>
    </w:p>
    <w:p w14:paraId="5980582F" w14:textId="2A39148B" w:rsidR="005D3A07" w:rsidRDefault="005D3A07" w:rsidP="003C3215">
      <w:pPr>
        <w:rPr>
          <w:rFonts w:cs="Segoe UI"/>
          <w:color w:val="1C1D1F"/>
          <w:szCs w:val="28"/>
        </w:rPr>
      </w:pPr>
      <w:r w:rsidRPr="005D3A07">
        <w:rPr>
          <w:rFonts w:cs="Segoe UI"/>
          <w:color w:val="1C1D1F"/>
          <w:szCs w:val="28"/>
        </w:rPr>
        <w:t>Yangi ustun qo’shish:</w:t>
      </w:r>
    </w:p>
    <w:p w14:paraId="25B8AAF0" w14:textId="50123A70" w:rsidR="006704CF" w:rsidRDefault="006704CF" w:rsidP="003C3215">
      <w:pPr>
        <w:rPr>
          <w:rFonts w:cs="Segoe UI"/>
          <w:color w:val="1C1D1F"/>
          <w:szCs w:val="28"/>
        </w:rPr>
      </w:pPr>
      <w:r>
        <w:rPr>
          <w:rFonts w:cs="Segoe UI"/>
          <w:color w:val="1C1D1F"/>
          <w:szCs w:val="28"/>
        </w:rPr>
        <w:t xml:space="preserve">Kerakli jadvalga o’ng knopka bosiladi </w:t>
      </w:r>
      <w:r w:rsidRPr="006704CF">
        <w:rPr>
          <w:rFonts w:cs="Segoe UI"/>
          <w:color w:val="1C1D1F"/>
          <w:szCs w:val="28"/>
        </w:rPr>
        <w:sym w:font="Wingdings" w:char="F0E0"/>
      </w:r>
      <w:r>
        <w:rPr>
          <w:rFonts w:cs="Segoe UI"/>
          <w:color w:val="1C1D1F"/>
          <w:szCs w:val="28"/>
        </w:rPr>
        <w:t xml:space="preserve"> Column </w:t>
      </w:r>
      <w:r w:rsidRPr="006704CF">
        <w:rPr>
          <w:rFonts w:cs="Segoe UI"/>
          <w:color w:val="1C1D1F"/>
          <w:szCs w:val="28"/>
        </w:rPr>
        <w:sym w:font="Wingdings" w:char="F0E0"/>
      </w:r>
      <w:r>
        <w:rPr>
          <w:rFonts w:cs="Segoe UI"/>
          <w:color w:val="1C1D1F"/>
          <w:szCs w:val="28"/>
        </w:rPr>
        <w:t xml:space="preserve"> Add</w:t>
      </w:r>
    </w:p>
    <w:p w14:paraId="32FA4659" w14:textId="49760497" w:rsidR="003E1353" w:rsidRPr="005D3A07" w:rsidRDefault="005D3A07" w:rsidP="00A751E0">
      <w:pPr>
        <w:ind w:left="-284" w:right="-1"/>
        <w:rPr>
          <w:rFonts w:cs="Segoe UI"/>
          <w:color w:val="1C1D1F"/>
          <w:szCs w:val="28"/>
          <w:shd w:val="clear" w:color="auto" w:fill="D1D7DC"/>
        </w:rPr>
      </w:pPr>
      <w:r>
        <w:lastRenderedPageBreak/>
        <w:drawing>
          <wp:inline distT="0" distB="0" distL="0" distR="0" wp14:anchorId="64FC3885" wp14:editId="180C1FCC">
            <wp:extent cx="2717800" cy="2578244"/>
            <wp:effectExtent l="76200" t="76200" r="139700" b="1270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507" t="37150" r="57847" b="9477"/>
                    <a:stretch/>
                  </pic:blipFill>
                  <pic:spPr bwMode="auto">
                    <a:xfrm>
                      <a:off x="0" y="0"/>
                      <a:ext cx="2747518" cy="26064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75E6" w:rsidRPr="000875E6">
        <w:rPr>
          <w:rFonts w:cs="Segoe UI"/>
          <w:color w:val="1C1D1F"/>
          <w:szCs w:val="28"/>
          <w:shd w:val="clear" w:color="auto" w:fill="D1D7DC"/>
        </w:rPr>
        <w:drawing>
          <wp:inline distT="0" distB="0" distL="0" distR="0" wp14:anchorId="3A9E4971" wp14:editId="7FD64869">
            <wp:extent cx="2962712" cy="2575067"/>
            <wp:effectExtent l="76200" t="76200" r="142875" b="130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5679" cy="2595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2F5BA" w14:textId="5FBA35ED" w:rsidR="005D3A07" w:rsidRDefault="00A751E0" w:rsidP="00A751E0">
      <w:pPr>
        <w:pStyle w:val="1"/>
        <w:rPr>
          <w:szCs w:val="28"/>
        </w:rPr>
      </w:pPr>
      <w:bookmarkStart w:id="7" w:name="_Toc135348300"/>
      <w:r>
        <w:t>Data access</w:t>
      </w:r>
      <w:bookmarkEnd w:id="7"/>
    </w:p>
    <w:p w14:paraId="0079F563" w14:textId="34B9DC9B" w:rsidR="005D3A07" w:rsidRDefault="00B13F7B" w:rsidP="00B13F7B">
      <w:pPr>
        <w:pStyle w:val="2"/>
      </w:pPr>
      <w:bookmarkStart w:id="8" w:name="_Toc135348301"/>
      <w:r>
        <w:t>Receive Columns</w:t>
      </w:r>
      <w:bookmarkEnd w:id="8"/>
    </w:p>
    <w:p w14:paraId="47B2E724" w14:textId="3234FC05" w:rsidR="00BC109A" w:rsidRDefault="00BC109A" w:rsidP="003C3215">
      <w:pPr>
        <w:rPr>
          <w:szCs w:val="28"/>
        </w:rPr>
      </w:pPr>
      <w:r>
        <w:rPr>
          <w:szCs w:val="28"/>
        </w:rPr>
        <w:t>Kerakli kod copy qilinadi:</w:t>
      </w:r>
    </w:p>
    <w:p w14:paraId="3FEE7906" w14:textId="57AA6FD0" w:rsidR="005D3A07" w:rsidRDefault="00BC109A" w:rsidP="00BC109A">
      <w:pPr>
        <w:ind w:left="-1701"/>
        <w:rPr>
          <w:szCs w:val="28"/>
        </w:rPr>
      </w:pPr>
      <w:r w:rsidRPr="00BC109A">
        <w:rPr>
          <w:szCs w:val="28"/>
        </w:rPr>
        <w:drawing>
          <wp:inline distT="0" distB="0" distL="0" distR="0" wp14:anchorId="59B5E135" wp14:editId="57DEA767">
            <wp:extent cx="1435100" cy="1555647"/>
            <wp:effectExtent l="76200" t="76200" r="127000" b="140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8414" cy="1559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3F7B">
        <w:drawing>
          <wp:inline distT="0" distB="0" distL="0" distR="0" wp14:anchorId="1780E86C" wp14:editId="76D08BF3">
            <wp:extent cx="2185076" cy="2025650"/>
            <wp:effectExtent l="76200" t="76200" r="139065" b="1270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403" r="75094" b="47549"/>
                    <a:stretch/>
                  </pic:blipFill>
                  <pic:spPr bwMode="auto">
                    <a:xfrm>
                      <a:off x="0" y="0"/>
                      <a:ext cx="2196910" cy="2036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09A">
        <w:t xml:space="preserve"> </w:t>
      </w:r>
      <w:r w:rsidRPr="00BC109A">
        <w:rPr>
          <w:szCs w:val="28"/>
        </w:rPr>
        <w:drawing>
          <wp:inline distT="0" distB="0" distL="0" distR="0" wp14:anchorId="2DEFDB07" wp14:editId="614072D6">
            <wp:extent cx="3223770" cy="2014855"/>
            <wp:effectExtent l="76200" t="76200" r="129540" b="137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1266" cy="2025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C47F7" w14:textId="21A49B5B" w:rsidR="00CB0B82" w:rsidRDefault="00E42620" w:rsidP="003C3215">
      <w:r>
        <w:drawing>
          <wp:inline distT="0" distB="0" distL="0" distR="0" wp14:anchorId="14D4C424" wp14:editId="63627F59">
            <wp:extent cx="2259853" cy="2095500"/>
            <wp:effectExtent l="76200" t="76200" r="140970" b="133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9965" r="78442" b="34495"/>
                    <a:stretch/>
                  </pic:blipFill>
                  <pic:spPr bwMode="auto">
                    <a:xfrm>
                      <a:off x="0" y="0"/>
                      <a:ext cx="2267980" cy="2103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620">
        <w:t xml:space="preserve"> </w:t>
      </w:r>
    </w:p>
    <w:p w14:paraId="0371833B" w14:textId="18FBB593" w:rsidR="005D3A07" w:rsidRDefault="00E42620" w:rsidP="003C3215">
      <w:pPr>
        <w:rPr>
          <w:szCs w:val="28"/>
        </w:rPr>
      </w:pPr>
      <w:r w:rsidRPr="00E42620">
        <w:lastRenderedPageBreak/>
        <w:drawing>
          <wp:inline distT="0" distB="0" distL="0" distR="0" wp14:anchorId="27F826C8" wp14:editId="0B7184A6">
            <wp:extent cx="4997450" cy="4572000"/>
            <wp:effectExtent l="76200" t="76200" r="127000" b="133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2881" b="7893"/>
                    <a:stretch/>
                  </pic:blipFill>
                  <pic:spPr bwMode="auto">
                    <a:xfrm>
                      <a:off x="0" y="0"/>
                      <a:ext cx="4997450" cy="457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8E216" w14:textId="377BA36C" w:rsidR="00CB0B82" w:rsidRDefault="004B7FFA" w:rsidP="003C3215">
      <w:pPr>
        <w:rPr>
          <w:szCs w:val="28"/>
        </w:rPr>
      </w:pPr>
      <w:r w:rsidRPr="004B7FFA">
        <w:rPr>
          <w:szCs w:val="28"/>
        </w:rPr>
        <w:drawing>
          <wp:inline distT="0" distB="0" distL="0" distR="0" wp14:anchorId="539D8B46" wp14:editId="350AC7FE">
            <wp:extent cx="3359323" cy="1530429"/>
            <wp:effectExtent l="76200" t="76200" r="127000" b="1270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530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93F7A" w14:textId="3FE636C7" w:rsidR="0024348D" w:rsidRDefault="0024348D" w:rsidP="0024348D">
      <w:pPr>
        <w:pStyle w:val="2"/>
      </w:pPr>
      <w:bookmarkStart w:id="9" w:name="_Toc135348302"/>
      <w:r>
        <w:t>Getting rows</w:t>
      </w:r>
      <w:bookmarkEnd w:id="9"/>
    </w:p>
    <w:p w14:paraId="1E23A6B5" w14:textId="1E54AFCA" w:rsidR="00CB0B82" w:rsidRDefault="00C12AE9" w:rsidP="003C3215">
      <w:pPr>
        <w:rPr>
          <w:szCs w:val="28"/>
        </w:rPr>
      </w:pPr>
      <w:r>
        <w:rPr>
          <w:szCs w:val="28"/>
        </w:rPr>
        <w:t>O’zimiz istagan qiymatni tanlab chiqarish:</w:t>
      </w:r>
      <w:r w:rsidR="007051E8">
        <w:rPr>
          <w:szCs w:val="28"/>
        </w:rPr>
        <w:t xml:space="preserve"> { VALUE or NULL }</w:t>
      </w:r>
    </w:p>
    <w:p w14:paraId="3930D1AC" w14:textId="213E94D6" w:rsidR="00CB0B82" w:rsidRDefault="008D5D3A" w:rsidP="0013004B">
      <w:pPr>
        <w:ind w:left="-1701"/>
        <w:jc w:val="center"/>
        <w:rPr>
          <w:szCs w:val="28"/>
        </w:rPr>
      </w:pPr>
      <w:r w:rsidRPr="008D5D3A">
        <w:rPr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1DCF467B" wp14:editId="185A4B02">
            <wp:simplePos x="0" y="0"/>
            <wp:positionH relativeFrom="column">
              <wp:posOffset>-845185</wp:posOffset>
            </wp:positionH>
            <wp:positionV relativeFrom="paragraph">
              <wp:posOffset>73025</wp:posOffset>
            </wp:positionV>
            <wp:extent cx="2704281" cy="2133147"/>
            <wp:effectExtent l="76200" t="76200" r="134620" b="13398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281" cy="2133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A1012" w:rsidRPr="008A1012">
        <w:rPr>
          <w:szCs w:val="28"/>
        </w:rPr>
        <w:drawing>
          <wp:inline distT="0" distB="0" distL="0" distR="0" wp14:anchorId="518B519F" wp14:editId="2C729FD3">
            <wp:extent cx="4102720" cy="952500"/>
            <wp:effectExtent l="76200" t="76200" r="127000" b="133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1758" cy="959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1012" w:rsidRPr="008A1012">
        <w:rPr>
          <w:szCs w:val="28"/>
        </w:rPr>
        <w:drawing>
          <wp:inline distT="0" distB="0" distL="0" distR="0" wp14:anchorId="4CA007BE" wp14:editId="1940B6F6">
            <wp:extent cx="3994150" cy="984921"/>
            <wp:effectExtent l="76200" t="76200" r="139700" b="1390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6345" cy="1002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3F689A" w14:textId="77A1CB05" w:rsidR="00933F12" w:rsidRDefault="008D5D3A" w:rsidP="003C3215">
      <w:pPr>
        <w:rPr>
          <w:szCs w:val="28"/>
        </w:rPr>
      </w:pPr>
      <w:r w:rsidRPr="008D5D3A">
        <w:rPr>
          <w:i/>
          <w:iCs/>
          <w:szCs w:val="28"/>
          <w:u w:val="single"/>
        </w:rPr>
        <w:t>dept</w:t>
      </w:r>
      <w:r w:rsidR="00C278D3" w:rsidRPr="00C278D3">
        <w:rPr>
          <w:i/>
          <w:iCs/>
          <w:szCs w:val="28"/>
        </w:rPr>
        <w:t>no</w:t>
      </w:r>
      <w:r w:rsidR="00C278D3">
        <w:rPr>
          <w:i/>
          <w:iCs/>
          <w:szCs w:val="28"/>
        </w:rPr>
        <w:t xml:space="preserve"> </w:t>
      </w:r>
      <w:r w:rsidR="00C278D3" w:rsidRPr="00C278D3">
        <w:rPr>
          <w:szCs w:val="28"/>
        </w:rPr>
        <w:sym w:font="Wingdings" w:char="F0E8"/>
      </w:r>
      <w:r w:rsidR="00C278D3">
        <w:rPr>
          <w:szCs w:val="28"/>
        </w:rPr>
        <w:t xml:space="preserve"> </w:t>
      </w:r>
      <w:r w:rsidR="001D5324">
        <w:rPr>
          <w:szCs w:val="28"/>
        </w:rPr>
        <w:t>departmenet</w:t>
      </w:r>
      <w:r w:rsidR="00C278D3">
        <w:rPr>
          <w:szCs w:val="28"/>
        </w:rPr>
        <w:t>_id nomerini kiritishni anglatadi.</w:t>
      </w:r>
    </w:p>
    <w:p w14:paraId="2F658F1F" w14:textId="50FD82C5" w:rsidR="00B73801" w:rsidRPr="00C278D3" w:rsidRDefault="008C381E" w:rsidP="003C3215">
      <w:pPr>
        <w:rPr>
          <w:szCs w:val="28"/>
        </w:rPr>
      </w:pPr>
      <w:r>
        <w:rPr>
          <w:i/>
          <w:iCs/>
          <w:szCs w:val="28"/>
          <w:u w:val="single"/>
        </w:rPr>
        <w:t>m</w:t>
      </w:r>
      <w:r w:rsidR="00B73801" w:rsidRPr="00B80036">
        <w:rPr>
          <w:i/>
          <w:iCs/>
          <w:szCs w:val="28"/>
          <w:u w:val="single"/>
        </w:rPr>
        <w:t>ngr</w:t>
      </w:r>
      <w:r w:rsidR="00B73801" w:rsidRPr="00B80036">
        <w:rPr>
          <w:i/>
          <w:iCs/>
          <w:szCs w:val="28"/>
        </w:rPr>
        <w:t>no</w:t>
      </w:r>
      <w:r w:rsidR="00B73801">
        <w:rPr>
          <w:szCs w:val="28"/>
        </w:rPr>
        <w:t xml:space="preserve"> </w:t>
      </w:r>
      <w:r w:rsidR="00B73801" w:rsidRPr="00B73801">
        <w:rPr>
          <w:szCs w:val="28"/>
        </w:rPr>
        <w:sym w:font="Wingdings" w:char="F0E0"/>
      </w:r>
      <w:r w:rsidR="00B73801">
        <w:rPr>
          <w:szCs w:val="28"/>
        </w:rPr>
        <w:t xml:space="preserve"> manager_id nomerini kiritishni anglatadi.</w:t>
      </w:r>
    </w:p>
    <w:p w14:paraId="149979CB" w14:textId="0C288C0F" w:rsidR="00CB0B82" w:rsidRDefault="0075697D" w:rsidP="003C3215">
      <w:pPr>
        <w:rPr>
          <w:szCs w:val="28"/>
        </w:rPr>
      </w:pPr>
      <w:r w:rsidRPr="00D27653">
        <w:rPr>
          <w:szCs w:val="28"/>
        </w:rPr>
        <w:drawing>
          <wp:inline distT="0" distB="0" distL="0" distR="0" wp14:anchorId="0A91C231" wp14:editId="14D381C2">
            <wp:extent cx="5886753" cy="1409772"/>
            <wp:effectExtent l="76200" t="76200" r="133350" b="133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409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C57D8" w14:textId="6C4B1F27" w:rsidR="00CB0B82" w:rsidRDefault="00A33F46" w:rsidP="00A33F46">
      <w:pPr>
        <w:pStyle w:val="2"/>
      </w:pPr>
      <w:bookmarkStart w:id="10" w:name="_Toc135348303"/>
      <w:r>
        <w:t>Oracle Sql Query Builder</w:t>
      </w:r>
      <w:bookmarkEnd w:id="10"/>
    </w:p>
    <w:p w14:paraId="1B9E622B" w14:textId="3250A392" w:rsidR="00891558" w:rsidRDefault="00891558" w:rsidP="00891558">
      <w:pPr>
        <w:rPr>
          <w:szCs w:val="28"/>
        </w:rPr>
      </w:pPr>
      <w:r>
        <w:rPr>
          <w:szCs w:val="28"/>
        </w:rPr>
        <w:t xml:space="preserve">Query builder </w:t>
      </w:r>
      <w:r w:rsidRPr="001B176C">
        <w:rPr>
          <w:szCs w:val="28"/>
        </w:rPr>
        <w:sym w:font="Wingdings" w:char="F0E8"/>
      </w:r>
      <w:r>
        <w:rPr>
          <w:szCs w:val="28"/>
        </w:rPr>
        <w:t xml:space="preserve"> kod yozib beruvchi:</w:t>
      </w:r>
    </w:p>
    <w:p w14:paraId="5A9FDD0C" w14:textId="5A6DC926" w:rsidR="000E37E6" w:rsidRDefault="00592D6E" w:rsidP="00891558">
      <w:pPr>
        <w:rPr>
          <w:szCs w:val="28"/>
        </w:rPr>
      </w:pPr>
      <w:r>
        <w:rPr>
          <w:szCs w:val="28"/>
        </w:rPr>
        <w:t xml:space="preserve">{ </w:t>
      </w:r>
      <w:r w:rsidR="000E37E6">
        <w:rPr>
          <w:szCs w:val="28"/>
        </w:rPr>
        <w:t>Kerakli jadval tanlanib, o’ng tarafga olib o’tiladi</w:t>
      </w:r>
      <w:r>
        <w:rPr>
          <w:szCs w:val="28"/>
        </w:rPr>
        <w:t xml:space="preserve"> }</w:t>
      </w:r>
    </w:p>
    <w:p w14:paraId="2628C8D7" w14:textId="0D183398" w:rsidR="00891558" w:rsidRDefault="007D6480" w:rsidP="00891558">
      <w:pPr>
        <w:rPr>
          <w:szCs w:val="28"/>
        </w:rPr>
      </w:pPr>
      <w:r w:rsidRPr="007D6480">
        <w:rPr>
          <w:szCs w:val="28"/>
        </w:rPr>
        <w:drawing>
          <wp:inline distT="0" distB="0" distL="0" distR="0" wp14:anchorId="74800C1B" wp14:editId="5D250645">
            <wp:extent cx="3269905" cy="1860550"/>
            <wp:effectExtent l="76200" t="76200" r="140335" b="139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499" cy="1880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B8A068" w14:textId="1F5C90B0" w:rsidR="00BA591B" w:rsidRDefault="007D6480" w:rsidP="00891558">
      <w:pPr>
        <w:rPr>
          <w:szCs w:val="28"/>
        </w:rPr>
      </w:pPr>
      <w:r>
        <w:rPr>
          <w:szCs w:val="28"/>
        </w:rPr>
        <w:t xml:space="preserve">Sarlavhadagi </w:t>
      </w:r>
      <w:r w:rsidRPr="007D6480">
        <w:rPr>
          <w:i/>
          <w:iCs/>
          <w:szCs w:val="28"/>
        </w:rPr>
        <w:t>CUSTOMER</w:t>
      </w:r>
      <w:r>
        <w:rPr>
          <w:szCs w:val="28"/>
        </w:rPr>
        <w:t>ni 2</w:t>
      </w:r>
      <w:r w:rsidR="000E6CAA">
        <w:rPr>
          <w:szCs w:val="28"/>
        </w:rPr>
        <w:t xml:space="preserve"> </w:t>
      </w:r>
      <w:r>
        <w:rPr>
          <w:szCs w:val="28"/>
        </w:rPr>
        <w:t>marta bos</w:t>
      </w:r>
      <w:r w:rsidR="00CD5D11">
        <w:rPr>
          <w:szCs w:val="28"/>
        </w:rPr>
        <w:t>ib</w:t>
      </w:r>
      <w:r>
        <w:rPr>
          <w:szCs w:val="28"/>
        </w:rPr>
        <w:t>,</w:t>
      </w:r>
      <w:r w:rsidR="000E6CAA">
        <w:rPr>
          <w:szCs w:val="28"/>
        </w:rPr>
        <w:t xml:space="preserve"> </w:t>
      </w:r>
      <w:r>
        <w:rPr>
          <w:szCs w:val="28"/>
        </w:rPr>
        <w:t>unga taxallus qo’y</w:t>
      </w:r>
      <w:r w:rsidR="000E6CAA">
        <w:rPr>
          <w:szCs w:val="28"/>
        </w:rPr>
        <w:t>amiz:</w:t>
      </w:r>
    </w:p>
    <w:p w14:paraId="65D1FAE4" w14:textId="5A4D55A3" w:rsidR="00BA591B" w:rsidRDefault="00CD5D11" w:rsidP="00891558">
      <w:pPr>
        <w:rPr>
          <w:szCs w:val="28"/>
        </w:rPr>
      </w:pPr>
      <w:r w:rsidRPr="00CD5D11">
        <w:rPr>
          <w:szCs w:val="28"/>
        </w:rPr>
        <w:lastRenderedPageBreak/>
        <w:drawing>
          <wp:inline distT="0" distB="0" distL="0" distR="0" wp14:anchorId="63DB29F6" wp14:editId="24CD8962">
            <wp:extent cx="3371850" cy="2038350"/>
            <wp:effectExtent l="76200" t="76200" r="133350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01" t="1801" b="1801"/>
                    <a:stretch/>
                  </pic:blipFill>
                  <pic:spPr bwMode="auto">
                    <a:xfrm>
                      <a:off x="0" y="0"/>
                      <a:ext cx="3372024" cy="20384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4DDA" w14:textId="6099BC41" w:rsidR="00BA591B" w:rsidRDefault="000D3EE8" w:rsidP="00891558">
      <w:pPr>
        <w:rPr>
          <w:szCs w:val="28"/>
        </w:rPr>
      </w:pPr>
      <w:r>
        <w:rPr>
          <w:szCs w:val="28"/>
        </w:rPr>
        <w:t>Query builder tuzgan kod:</w:t>
      </w:r>
    </w:p>
    <w:p w14:paraId="04D8027A" w14:textId="4241BA01" w:rsidR="000D3EE8" w:rsidRDefault="000D3EE8" w:rsidP="00891558">
      <w:pPr>
        <w:rPr>
          <w:szCs w:val="28"/>
        </w:rPr>
      </w:pPr>
      <w:r w:rsidRPr="000D3EE8">
        <w:rPr>
          <w:szCs w:val="28"/>
        </w:rPr>
        <w:drawing>
          <wp:inline distT="0" distB="0" distL="0" distR="0" wp14:anchorId="6FB09395" wp14:editId="299B41F4">
            <wp:extent cx="2498325" cy="1022350"/>
            <wp:effectExtent l="76200" t="76200" r="130810" b="139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7" cy="10238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981CA" w14:textId="5250F177" w:rsidR="00AB3202" w:rsidRDefault="00AB3202" w:rsidP="00891558">
      <w:pPr>
        <w:rPr>
          <w:szCs w:val="28"/>
        </w:rPr>
      </w:pPr>
      <w:r>
        <w:rPr>
          <w:szCs w:val="28"/>
        </w:rPr>
        <w:t>Kerakli ustunlarni tanlab chiqarish va shartlar kiritish:</w:t>
      </w:r>
    </w:p>
    <w:p w14:paraId="064C38ED" w14:textId="47B0083C" w:rsidR="00AB3202" w:rsidRDefault="00AB3202" w:rsidP="00AB3202">
      <w:pPr>
        <w:ind w:left="-1701"/>
        <w:jc w:val="center"/>
        <w:rPr>
          <w:szCs w:val="28"/>
        </w:rPr>
      </w:pPr>
      <w:r w:rsidRPr="00AB3202">
        <w:rPr>
          <w:szCs w:val="28"/>
        </w:rPr>
        <w:drawing>
          <wp:inline distT="0" distB="0" distL="0" distR="0" wp14:anchorId="4738CD93" wp14:editId="25EB4B34">
            <wp:extent cx="6235700" cy="2167372"/>
            <wp:effectExtent l="76200" t="76200" r="127000" b="13779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3002" cy="2169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0BD61A" w14:textId="6E3BD477" w:rsidR="00CB0B82" w:rsidRDefault="006B2626" w:rsidP="003C3215">
      <w:pPr>
        <w:rPr>
          <w:szCs w:val="28"/>
        </w:rPr>
      </w:pPr>
      <w:r>
        <w:rPr>
          <w:szCs w:val="28"/>
        </w:rPr>
        <w:t>Hosil qilingan kod:</w:t>
      </w:r>
    </w:p>
    <w:p w14:paraId="0AFA5C82" w14:textId="0412BEC3" w:rsidR="006B2626" w:rsidRDefault="006B2626" w:rsidP="003C3215">
      <w:pPr>
        <w:rPr>
          <w:szCs w:val="28"/>
        </w:rPr>
      </w:pPr>
      <w:r w:rsidRPr="006B2626">
        <w:rPr>
          <w:szCs w:val="28"/>
        </w:rPr>
        <w:drawing>
          <wp:inline distT="0" distB="0" distL="0" distR="0" wp14:anchorId="5E2CE101" wp14:editId="00B74F17">
            <wp:extent cx="2242633" cy="1149350"/>
            <wp:effectExtent l="76200" t="76200" r="139065" b="1270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0961" cy="11587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1A49F" w14:textId="4A5EEBAC" w:rsidR="005D3A07" w:rsidRDefault="00A324AB" w:rsidP="003C3215">
      <w:pPr>
        <w:rPr>
          <w:szCs w:val="28"/>
        </w:rPr>
      </w:pPr>
      <w:r w:rsidRPr="00A324AB">
        <w:rPr>
          <w:b/>
          <w:bCs/>
          <w:i/>
          <w:iCs/>
          <w:szCs w:val="28"/>
        </w:rPr>
        <w:t>Inner J</w:t>
      </w:r>
      <w:r w:rsidR="00BF5F30" w:rsidRPr="00A324AB">
        <w:rPr>
          <w:b/>
          <w:bCs/>
          <w:i/>
          <w:iCs/>
          <w:szCs w:val="28"/>
        </w:rPr>
        <w:t>oin</w:t>
      </w:r>
      <w:r w:rsidR="00BF5F30">
        <w:rPr>
          <w:szCs w:val="28"/>
        </w:rPr>
        <w:t xml:space="preserve"> qilish:</w:t>
      </w:r>
      <w:r w:rsidR="0010567A">
        <w:rPr>
          <w:szCs w:val="28"/>
        </w:rPr>
        <w:t xml:space="preserve"> { 1-ustunni ushlab, 2-ustun ustiga tashlaymiz }</w:t>
      </w:r>
    </w:p>
    <w:p w14:paraId="170DACC2" w14:textId="6D67412D" w:rsidR="00BF5F30" w:rsidRDefault="00BF5F30" w:rsidP="003C3215">
      <w:pPr>
        <w:rPr>
          <w:szCs w:val="28"/>
        </w:rPr>
      </w:pPr>
      <w:r w:rsidRPr="00BF5F30">
        <w:rPr>
          <w:szCs w:val="28"/>
        </w:rPr>
        <w:lastRenderedPageBreak/>
        <w:drawing>
          <wp:inline distT="0" distB="0" distL="0" distR="0" wp14:anchorId="5DBB4965" wp14:editId="1E046792">
            <wp:extent cx="3524431" cy="1492327"/>
            <wp:effectExtent l="76200" t="76200" r="133350" b="1270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4923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81E7D" w14:textId="5D5375FE" w:rsidR="009B1051" w:rsidRDefault="00585CE2" w:rsidP="003C3215">
      <w:pPr>
        <w:rPr>
          <w:szCs w:val="28"/>
        </w:rPr>
      </w:pPr>
      <w:r>
        <w:rPr>
          <w:szCs w:val="28"/>
        </w:rPr>
        <w:t>Left Join</w:t>
      </w:r>
      <w:r w:rsidR="009B1051">
        <w:rPr>
          <w:szCs w:val="28"/>
        </w:rPr>
        <w:t>, Right Join</w:t>
      </w:r>
      <w:r w:rsidR="00D72D64">
        <w:rPr>
          <w:szCs w:val="28"/>
        </w:rPr>
        <w:t xml:space="preserve"> va</w:t>
      </w:r>
      <w:r w:rsidR="009B1051">
        <w:rPr>
          <w:szCs w:val="28"/>
        </w:rPr>
        <w:t xml:space="preserve"> Full Join</w:t>
      </w:r>
      <w:r>
        <w:rPr>
          <w:szCs w:val="28"/>
        </w:rPr>
        <w:t xml:space="preserve"> qilish: </w:t>
      </w:r>
    </w:p>
    <w:p w14:paraId="2D3C4A18" w14:textId="5C8CD00D" w:rsidR="00A324AB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Left Join </w:t>
      </w:r>
      <w:r w:rsidRPr="009B1051">
        <w:sym w:font="Wingdings" w:char="F0E8"/>
      </w:r>
      <w:r w:rsidRPr="002A178F">
        <w:rPr>
          <w:szCs w:val="28"/>
        </w:rPr>
        <w:t xml:space="preserve"> </w:t>
      </w:r>
      <w:r w:rsidR="00585CE2" w:rsidRPr="002A178F">
        <w:rPr>
          <w:szCs w:val="28"/>
        </w:rPr>
        <w:t xml:space="preserve">Select all rows from C </w:t>
      </w:r>
    </w:p>
    <w:p w14:paraId="211679C9" w14:textId="7567BB81" w:rsidR="009B1051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Right Join </w:t>
      </w:r>
      <w:r w:rsidRPr="009B1051">
        <w:sym w:font="Wingdings" w:char="F0E8"/>
      </w:r>
      <w:r w:rsidRPr="002A178F">
        <w:rPr>
          <w:szCs w:val="28"/>
        </w:rPr>
        <w:t xml:space="preserve"> Select all rows from CO</w:t>
      </w:r>
    </w:p>
    <w:p w14:paraId="5BC301B1" w14:textId="4F74F735" w:rsidR="009B1051" w:rsidRPr="002A178F" w:rsidRDefault="009B1051" w:rsidP="002A178F">
      <w:pPr>
        <w:pStyle w:val="a5"/>
        <w:numPr>
          <w:ilvl w:val="0"/>
          <w:numId w:val="5"/>
        </w:numPr>
        <w:rPr>
          <w:szCs w:val="28"/>
        </w:rPr>
      </w:pPr>
      <w:r w:rsidRPr="002A178F">
        <w:rPr>
          <w:szCs w:val="28"/>
        </w:rPr>
        <w:t xml:space="preserve">Full Join </w:t>
      </w:r>
      <w:r w:rsidRPr="009B1051">
        <w:sym w:font="Wingdings" w:char="F0E8"/>
      </w:r>
      <w:r w:rsidRPr="002A178F">
        <w:rPr>
          <w:szCs w:val="28"/>
        </w:rPr>
        <w:t xml:space="preserve"> ikkovi ham belgilanadi</w:t>
      </w:r>
    </w:p>
    <w:p w14:paraId="3EE7E4AD" w14:textId="72DEF1DD" w:rsidR="00585CE2" w:rsidRDefault="00585CE2" w:rsidP="003C3215">
      <w:pPr>
        <w:rPr>
          <w:szCs w:val="28"/>
        </w:rPr>
      </w:pPr>
      <w:r>
        <w:drawing>
          <wp:inline distT="0" distB="0" distL="0" distR="0" wp14:anchorId="6DF1A411" wp14:editId="486F9828">
            <wp:extent cx="4610735" cy="1771650"/>
            <wp:effectExtent l="76200" t="76200" r="132715" b="133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166" t="27875" r="34934" b="42136"/>
                    <a:stretch/>
                  </pic:blipFill>
                  <pic:spPr bwMode="auto">
                    <a:xfrm>
                      <a:off x="0" y="0"/>
                      <a:ext cx="4619220" cy="1774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D0D99" w14:textId="45D06074" w:rsidR="005D3A07" w:rsidRDefault="00594DB6" w:rsidP="00594DB6">
      <w:pPr>
        <w:pStyle w:val="2"/>
      </w:pPr>
      <w:bookmarkStart w:id="11" w:name="_Toc135348304"/>
      <w:r>
        <w:t>JOIN’s Understanding</w:t>
      </w:r>
      <w:bookmarkEnd w:id="11"/>
    </w:p>
    <w:p w14:paraId="69BF5584" w14:textId="0E69D732" w:rsidR="002D2940" w:rsidRDefault="00DE5113" w:rsidP="003C3215">
      <w:pPr>
        <w:rPr>
          <w:szCs w:val="28"/>
        </w:rPr>
      </w:pPr>
      <w:r>
        <w:rPr>
          <w:szCs w:val="28"/>
        </w:rPr>
        <w:t>Jadvallarni mixlab qo’yish</w:t>
      </w:r>
      <w:r w:rsidR="009A201D">
        <w:rPr>
          <w:szCs w:val="28"/>
        </w:rPr>
        <w:t xml:space="preserve"> uchun</w:t>
      </w:r>
      <w:r>
        <w:rPr>
          <w:szCs w:val="28"/>
        </w:rPr>
        <w:t>:</w:t>
      </w:r>
    </w:p>
    <w:p w14:paraId="6B931100" w14:textId="4D2A4BE6" w:rsidR="00DE5113" w:rsidRDefault="00DE5113" w:rsidP="003C3215">
      <w:pPr>
        <w:rPr>
          <w:szCs w:val="28"/>
        </w:rPr>
      </w:pPr>
      <w:r w:rsidRPr="00DE5113">
        <w:rPr>
          <w:szCs w:val="28"/>
        </w:rPr>
        <w:drawing>
          <wp:inline distT="0" distB="0" distL="0" distR="0" wp14:anchorId="6AAEA00D" wp14:editId="3CF16FF4">
            <wp:extent cx="2667137" cy="1549480"/>
            <wp:effectExtent l="76200" t="76200" r="133350" b="1270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E4938" w14:textId="41E29938" w:rsidR="00BF30B4" w:rsidRDefault="0063716E" w:rsidP="003C3215">
      <w:pPr>
        <w:rPr>
          <w:szCs w:val="28"/>
        </w:rPr>
      </w:pPr>
      <w:r>
        <w:rPr>
          <w:szCs w:val="28"/>
        </w:rPr>
        <w:t>Natural Join:</w:t>
      </w:r>
    </w:p>
    <w:p w14:paraId="2D1CC5EC" w14:textId="3A894981" w:rsidR="0063716E" w:rsidRDefault="0063716E" w:rsidP="003C3215">
      <w:pPr>
        <w:rPr>
          <w:szCs w:val="28"/>
        </w:rPr>
      </w:pPr>
      <w:r w:rsidRPr="0063716E">
        <w:rPr>
          <w:szCs w:val="28"/>
        </w:rPr>
        <w:lastRenderedPageBreak/>
        <w:drawing>
          <wp:inline distT="0" distB="0" distL="0" distR="0" wp14:anchorId="3FD5B401" wp14:editId="244B9EEE">
            <wp:extent cx="5321573" cy="2730640"/>
            <wp:effectExtent l="76200" t="76200" r="127000" b="1270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730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BE381" w14:textId="48236B13" w:rsidR="00BF30B4" w:rsidRDefault="0015303B" w:rsidP="0015303B">
      <w:pPr>
        <w:pStyle w:val="2"/>
      </w:pPr>
      <w:bookmarkStart w:id="12" w:name="_Toc135348305"/>
      <w:r>
        <w:t>ON CLAUSE with the JOIN operation</w:t>
      </w:r>
      <w:bookmarkEnd w:id="12"/>
    </w:p>
    <w:p w14:paraId="56657F18" w14:textId="0FE4FC21" w:rsidR="00BF30B4" w:rsidRDefault="004C1EE6" w:rsidP="003C3215">
      <w:pPr>
        <w:rPr>
          <w:szCs w:val="28"/>
        </w:rPr>
      </w:pPr>
      <w:r>
        <w:rPr>
          <w:szCs w:val="28"/>
        </w:rPr>
        <w:t>JOIN operatorining ON bandi</w:t>
      </w:r>
    </w:p>
    <w:p w14:paraId="5EA92ED7" w14:textId="5B7050DC" w:rsidR="004C1EE6" w:rsidRDefault="004C1EE6" w:rsidP="003C3215">
      <w:pPr>
        <w:rPr>
          <w:szCs w:val="28"/>
        </w:rPr>
      </w:pPr>
      <w:r w:rsidRPr="004C1EE6">
        <w:rPr>
          <w:szCs w:val="28"/>
        </w:rPr>
        <w:drawing>
          <wp:inline distT="0" distB="0" distL="0" distR="0" wp14:anchorId="7EDADD56" wp14:editId="45F96051">
            <wp:extent cx="4159464" cy="2673487"/>
            <wp:effectExtent l="76200" t="76200" r="127000" b="1270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673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D4195" w14:textId="73824A3C" w:rsidR="00BF30B4" w:rsidRDefault="003F2761" w:rsidP="003F2761">
      <w:pPr>
        <w:pStyle w:val="2"/>
        <w:rPr>
          <w:szCs w:val="28"/>
        </w:rPr>
      </w:pPr>
      <w:bookmarkStart w:id="13" w:name="_Toc135348306"/>
      <w:r w:rsidRPr="003F2761">
        <w:lastRenderedPageBreak/>
        <w:t>Writing a Query That Joins Multiple Tables</w:t>
      </w:r>
      <w:bookmarkEnd w:id="13"/>
    </w:p>
    <w:p w14:paraId="2D5D100F" w14:textId="4C809F2A" w:rsidR="00BF30B4" w:rsidRDefault="00637E4D" w:rsidP="003C3215">
      <w:pPr>
        <w:rPr>
          <w:szCs w:val="28"/>
        </w:rPr>
      </w:pPr>
      <w:r w:rsidRPr="00637E4D">
        <w:rPr>
          <w:szCs w:val="28"/>
        </w:rPr>
        <w:drawing>
          <wp:inline distT="0" distB="0" distL="0" distR="0" wp14:anchorId="7D66ECBD" wp14:editId="5AC99C48">
            <wp:extent cx="4400549" cy="3175000"/>
            <wp:effectExtent l="76200" t="76200" r="133985" b="1397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724"/>
                    <a:stretch/>
                  </pic:blipFill>
                  <pic:spPr bwMode="auto">
                    <a:xfrm>
                      <a:off x="0" y="0"/>
                      <a:ext cx="4400776" cy="317516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2D4F" w14:textId="1AC621D1" w:rsidR="00031261" w:rsidRPr="008A6121" w:rsidRDefault="00D822DC" w:rsidP="008A6121">
      <w:pPr>
        <w:pStyle w:val="2"/>
      </w:pPr>
      <w:bookmarkStart w:id="14" w:name="_Toc135348307"/>
      <w:r>
        <w:t>Character functions</w:t>
      </w:r>
      <w:bookmarkEnd w:id="14"/>
    </w:p>
    <w:p w14:paraId="457E4AA0" w14:textId="4EF6B3A2" w:rsidR="001219EB" w:rsidRDefault="006832F5" w:rsidP="003C3215">
      <w:pPr>
        <w:rPr>
          <w:szCs w:val="28"/>
        </w:rPr>
      </w:pPr>
      <w:r>
        <w:rPr>
          <w:szCs w:val="28"/>
        </w:rPr>
        <w:t>F</w:t>
      </w:r>
      <w:r w:rsidR="001219EB">
        <w:rPr>
          <w:szCs w:val="28"/>
        </w:rPr>
        <w:t>unctions ga kirish:</w:t>
      </w:r>
      <w:r w:rsidR="001A6B72">
        <w:rPr>
          <w:szCs w:val="28"/>
        </w:rPr>
        <w:t xml:space="preserve">   </w:t>
      </w:r>
      <w:r w:rsidR="001219EB">
        <w:rPr>
          <w:szCs w:val="28"/>
        </w:rPr>
        <w:t xml:space="preserve">View </w:t>
      </w:r>
      <w:r w:rsidR="001219EB" w:rsidRPr="001219EB">
        <w:rPr>
          <w:szCs w:val="28"/>
        </w:rPr>
        <w:sym w:font="Wingdings" w:char="F0E0"/>
      </w:r>
      <w:r w:rsidR="001219EB">
        <w:rPr>
          <w:szCs w:val="28"/>
        </w:rPr>
        <w:t xml:space="preserve"> Snippets</w:t>
      </w:r>
    </w:p>
    <w:p w14:paraId="1C90D245" w14:textId="07FF3380" w:rsidR="00611FCC" w:rsidRDefault="008A6121" w:rsidP="008A6121">
      <w:pPr>
        <w:ind w:left="-1701"/>
        <w:rPr>
          <w:szCs w:val="28"/>
        </w:rPr>
      </w:pPr>
      <w:r w:rsidRPr="00031261">
        <w:rPr>
          <w:szCs w:val="28"/>
        </w:rPr>
        <w:drawing>
          <wp:anchor distT="0" distB="0" distL="114300" distR="114300" simplePos="0" relativeHeight="251666432" behindDoc="0" locked="0" layoutInCell="1" allowOverlap="1" wp14:anchorId="027FAF64" wp14:editId="16826B06">
            <wp:simplePos x="0" y="0"/>
            <wp:positionH relativeFrom="column">
              <wp:posOffset>2177415</wp:posOffset>
            </wp:positionH>
            <wp:positionV relativeFrom="paragraph">
              <wp:posOffset>1158875</wp:posOffset>
            </wp:positionV>
            <wp:extent cx="1612900" cy="2302510"/>
            <wp:effectExtent l="76200" t="76200" r="139700" b="13589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302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5408" behindDoc="0" locked="0" layoutInCell="1" allowOverlap="1" wp14:anchorId="427F8ABD" wp14:editId="51FFFCC7">
            <wp:simplePos x="0" y="0"/>
            <wp:positionH relativeFrom="column">
              <wp:posOffset>-946785</wp:posOffset>
            </wp:positionH>
            <wp:positionV relativeFrom="paragraph">
              <wp:posOffset>1203960</wp:posOffset>
            </wp:positionV>
            <wp:extent cx="2863850" cy="2258060"/>
            <wp:effectExtent l="76200" t="76200" r="127000" b="14224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3" t="11846" b="59234"/>
                    <a:stretch/>
                  </pic:blipFill>
                  <pic:spPr bwMode="auto">
                    <a:xfrm>
                      <a:off x="0" y="0"/>
                      <a:ext cx="2863850" cy="2258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19EB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348BCA" wp14:editId="5DE86B58">
                <wp:simplePos x="0" y="0"/>
                <wp:positionH relativeFrom="column">
                  <wp:posOffset>4317365</wp:posOffset>
                </wp:positionH>
                <wp:positionV relativeFrom="paragraph">
                  <wp:posOffset>396240</wp:posOffset>
                </wp:positionV>
                <wp:extent cx="311150" cy="171450"/>
                <wp:effectExtent l="19050" t="19050" r="12700" b="38100"/>
                <wp:wrapNone/>
                <wp:docPr id="36" name="Стрелка: вправо с вырезом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7145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2FC74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Стрелка: вправо с вырезом 36" o:spid="_x0000_s1026" type="#_x0000_t94" style="position:absolute;margin-left:339.95pt;margin-top:31.2pt;width:24.5pt;height:1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" adj="15649" fillcolor="#4f81bd [3204]" strokecolor="#243f60 [1604]" strokeweight="2pt"/>
            </w:pict>
          </mc:Fallback>
        </mc:AlternateContent>
      </w:r>
      <w:r w:rsidR="001219EB">
        <w:drawing>
          <wp:inline distT="0" distB="0" distL="0" distR="0" wp14:anchorId="2B4300F6" wp14:editId="1E98DC82">
            <wp:extent cx="4740377" cy="844550"/>
            <wp:effectExtent l="76200" t="76200" r="136525" b="1270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1" r="65899" b="89199"/>
                    <a:stretch/>
                  </pic:blipFill>
                  <pic:spPr bwMode="auto">
                    <a:xfrm>
                      <a:off x="0" y="0"/>
                      <a:ext cx="4740377" cy="84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19EB">
        <w:rPr>
          <w:szCs w:val="28"/>
        </w:rPr>
        <w:t xml:space="preserve">      </w:t>
      </w:r>
      <w:r w:rsidR="001219EB">
        <w:drawing>
          <wp:inline distT="0" distB="0" distL="0" distR="0" wp14:anchorId="59F3884F" wp14:editId="4CAF562C">
            <wp:extent cx="1276350" cy="806411"/>
            <wp:effectExtent l="76200" t="76200" r="133350" b="127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194" t="79965" r="84415" b="8363"/>
                    <a:stretch/>
                  </pic:blipFill>
                  <pic:spPr bwMode="auto">
                    <a:xfrm>
                      <a:off x="0" y="0"/>
                      <a:ext cx="1280088" cy="80877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53" w:rsidRPr="00F02A53">
        <w:rPr>
          <w:szCs w:val="28"/>
        </w:rPr>
        <w:drawing>
          <wp:inline distT="0" distB="0" distL="0" distR="0" wp14:anchorId="4425E5AA" wp14:editId="593E9B16">
            <wp:extent cx="2121952" cy="1060450"/>
            <wp:effectExtent l="76200" t="76200" r="126365" b="13970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52"/>
                    <a:stretch/>
                  </pic:blipFill>
                  <pic:spPr bwMode="auto">
                    <a:xfrm>
                      <a:off x="0" y="0"/>
                      <a:ext cx="2128109" cy="10635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676" w:rsidRPr="00517676">
        <w:rPr>
          <w:szCs w:val="28"/>
        </w:rPr>
        <w:drawing>
          <wp:inline distT="0" distB="0" distL="0" distR="0" wp14:anchorId="5F61D126" wp14:editId="06439FD7">
            <wp:extent cx="2121535" cy="908017"/>
            <wp:effectExtent l="76200" t="76200" r="126365" b="1403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0665"/>
                    <a:stretch/>
                  </pic:blipFill>
                  <pic:spPr bwMode="auto">
                    <a:xfrm>
                      <a:off x="0" y="0"/>
                      <a:ext cx="2149042" cy="91979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5F0B" w14:textId="4BBD9216" w:rsidR="00611FCC" w:rsidRDefault="006D531E" w:rsidP="006D531E">
      <w:pPr>
        <w:pStyle w:val="2"/>
      </w:pPr>
      <w:bookmarkStart w:id="15" w:name="_Toc135348308"/>
      <w:r>
        <w:lastRenderedPageBreak/>
        <w:t>Numeric Functions</w:t>
      </w:r>
      <w:bookmarkEnd w:id="15"/>
    </w:p>
    <w:p w14:paraId="04CA6BC2" w14:textId="50001577" w:rsidR="00611FCC" w:rsidRDefault="00F63F6E" w:rsidP="003C3215">
      <w:pPr>
        <w:rPr>
          <w:szCs w:val="28"/>
        </w:rPr>
      </w:pPr>
      <w:r w:rsidRPr="00F63F6E">
        <w:rPr>
          <w:szCs w:val="28"/>
        </w:rPr>
        <w:drawing>
          <wp:inline distT="0" distB="0" distL="0" distR="0" wp14:anchorId="64CDE4E0" wp14:editId="53FF706D">
            <wp:extent cx="2516071" cy="2247900"/>
            <wp:effectExtent l="76200" t="76200" r="132080" b="133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0569" cy="2251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44632">
        <w:rPr>
          <w:szCs w:val="28"/>
        </w:rPr>
        <w:t xml:space="preserve">    </w:t>
      </w:r>
      <w:r w:rsidR="00A60E2C" w:rsidRPr="00A60E2C">
        <w:rPr>
          <w:szCs w:val="28"/>
        </w:rPr>
        <w:drawing>
          <wp:inline distT="0" distB="0" distL="0" distR="0" wp14:anchorId="5572359A" wp14:editId="5513C038">
            <wp:extent cx="2740464" cy="2266950"/>
            <wp:effectExtent l="76200" t="76200" r="136525" b="133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7480" cy="2272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7C7A5" w14:textId="2AA06C44" w:rsidR="00611FCC" w:rsidRDefault="00733001" w:rsidP="00733001">
      <w:pPr>
        <w:pStyle w:val="2"/>
      </w:pPr>
      <w:bookmarkStart w:id="16" w:name="_Toc135348309"/>
      <w:r>
        <w:t>Date</w:t>
      </w:r>
      <w:r w:rsidR="00703D14">
        <w:t>/Time</w:t>
      </w:r>
      <w:r>
        <w:t xml:space="preserve"> Functions</w:t>
      </w:r>
      <w:bookmarkEnd w:id="16"/>
    </w:p>
    <w:p w14:paraId="191D1933" w14:textId="48F3055F" w:rsidR="00611FCC" w:rsidRDefault="00FA384B" w:rsidP="003C3215">
      <w:pPr>
        <w:rPr>
          <w:szCs w:val="28"/>
        </w:rPr>
      </w:pPr>
      <w:r>
        <w:rPr>
          <w:szCs w:val="28"/>
        </w:rPr>
        <w:t>Kunlar farqini hisoblash:</w:t>
      </w:r>
    </w:p>
    <w:p w14:paraId="2E21F9DC" w14:textId="23974812" w:rsidR="00FA384B" w:rsidRDefault="00DD2CD8" w:rsidP="00DD2CD8">
      <w:pPr>
        <w:ind w:left="-709"/>
        <w:rPr>
          <w:szCs w:val="28"/>
        </w:rPr>
      </w:pPr>
      <w:r w:rsidRPr="00DD2CD8">
        <w:rPr>
          <w:szCs w:val="28"/>
        </w:rPr>
        <w:drawing>
          <wp:inline distT="0" distB="0" distL="0" distR="0" wp14:anchorId="5F11F63A" wp14:editId="4C3A4C2C">
            <wp:extent cx="2613638" cy="2304415"/>
            <wp:effectExtent l="76200" t="76200" r="130175" b="133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658"/>
                    <a:stretch/>
                  </pic:blipFill>
                  <pic:spPr bwMode="auto">
                    <a:xfrm>
                      <a:off x="0" y="0"/>
                      <a:ext cx="2622231" cy="231199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 </w:t>
      </w:r>
      <w:r w:rsidR="00D56F44" w:rsidRPr="00D56F44">
        <w:rPr>
          <w:szCs w:val="28"/>
        </w:rPr>
        <w:drawing>
          <wp:inline distT="0" distB="0" distL="0" distR="0" wp14:anchorId="53D794C6" wp14:editId="7606A01C">
            <wp:extent cx="3492500" cy="2330450"/>
            <wp:effectExtent l="76200" t="76200" r="127000" b="1270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343" b="2083"/>
                    <a:stretch/>
                  </pic:blipFill>
                  <pic:spPr bwMode="auto">
                    <a:xfrm>
                      <a:off x="0" y="0"/>
                      <a:ext cx="3492679" cy="233056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6F3EAB57" w14:textId="0A575F2F" w:rsidR="00D56F44" w:rsidRDefault="00D56F44" w:rsidP="003C3215">
      <w:pPr>
        <w:rPr>
          <w:szCs w:val="28"/>
        </w:rPr>
      </w:pPr>
      <w:r>
        <w:rPr>
          <w:szCs w:val="28"/>
        </w:rPr>
        <w:t>Necha yil ishlaganini hisoblash:</w:t>
      </w:r>
    </w:p>
    <w:p w14:paraId="54EB3543" w14:textId="40FC31E3" w:rsidR="00D56F44" w:rsidRDefault="00D56F44" w:rsidP="003C3215">
      <w:pPr>
        <w:rPr>
          <w:szCs w:val="28"/>
        </w:rPr>
      </w:pPr>
      <w:r w:rsidRPr="00D56F44">
        <w:rPr>
          <w:szCs w:val="28"/>
        </w:rPr>
        <w:lastRenderedPageBreak/>
        <w:drawing>
          <wp:inline distT="0" distB="0" distL="0" distR="0" wp14:anchorId="26129DBE" wp14:editId="2EB4CF6D">
            <wp:extent cx="4216617" cy="2063856"/>
            <wp:effectExtent l="76200" t="76200" r="127000" b="1270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CD56E" w14:textId="2CA05E7D" w:rsidR="00611FCC" w:rsidRDefault="00EE6B7F" w:rsidP="00EE6B7F">
      <w:pPr>
        <w:pStyle w:val="2"/>
      </w:pPr>
      <w:bookmarkStart w:id="17" w:name="_Toc135348310"/>
      <w:r>
        <w:t>Date Formatting</w:t>
      </w:r>
      <w:bookmarkEnd w:id="17"/>
    </w:p>
    <w:p w14:paraId="5CDB5378" w14:textId="4EC0CDEA" w:rsidR="00D755B6" w:rsidRDefault="00D755B6" w:rsidP="00D755B6">
      <w:pPr>
        <w:rPr>
          <w:szCs w:val="28"/>
        </w:rPr>
      </w:pPr>
      <w:r>
        <w:rPr>
          <w:szCs w:val="28"/>
        </w:rPr>
        <w:t>Ishga kirish sanasini</w:t>
      </w:r>
      <w:r w:rsidR="004D1DB9">
        <w:rPr>
          <w:szCs w:val="28"/>
        </w:rPr>
        <w:t xml:space="preserve"> belgilar bilan chiqarish</w:t>
      </w:r>
      <w:r>
        <w:rPr>
          <w:szCs w:val="28"/>
        </w:rPr>
        <w:t>:</w:t>
      </w:r>
    </w:p>
    <w:p w14:paraId="3CD47DBA" w14:textId="5F65BB9D" w:rsidR="00611FCC" w:rsidRDefault="00FB7A02" w:rsidP="004775C4">
      <w:pPr>
        <w:ind w:left="-993"/>
        <w:rPr>
          <w:szCs w:val="28"/>
        </w:rPr>
      </w:pPr>
      <w:r w:rsidRPr="00FB7A02">
        <w:rPr>
          <w:szCs w:val="28"/>
        </w:rPr>
        <w:drawing>
          <wp:inline distT="0" distB="0" distL="0" distR="0" wp14:anchorId="59EC12DB" wp14:editId="5AC584B6">
            <wp:extent cx="2347060" cy="2057400"/>
            <wp:effectExtent l="76200" t="76200" r="129540" b="133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161" b="4004"/>
                    <a:stretch/>
                  </pic:blipFill>
                  <pic:spPr bwMode="auto">
                    <a:xfrm>
                      <a:off x="0" y="0"/>
                      <a:ext cx="2354631" cy="206403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5C4">
        <w:rPr>
          <w:szCs w:val="28"/>
        </w:rPr>
        <w:t xml:space="preserve">      </w:t>
      </w:r>
      <w:r w:rsidRPr="00FB7A02">
        <w:rPr>
          <w:szCs w:val="28"/>
        </w:rPr>
        <w:drawing>
          <wp:inline distT="0" distB="0" distL="0" distR="0" wp14:anchorId="3B0F3038" wp14:editId="5EE53730">
            <wp:extent cx="3645087" cy="2057506"/>
            <wp:effectExtent l="76200" t="76200" r="127000" b="133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057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66038" w14:textId="74100A06" w:rsidR="00FB7A02" w:rsidRDefault="00A11820" w:rsidP="00A11820">
      <w:pPr>
        <w:pStyle w:val="2"/>
      </w:pPr>
      <w:bookmarkStart w:id="18" w:name="_Toc135348311"/>
      <w:r>
        <w:t>NVL Functions</w:t>
      </w:r>
      <w:bookmarkEnd w:id="18"/>
    </w:p>
    <w:p w14:paraId="57A001CD" w14:textId="6A6ED868" w:rsidR="00FB7A02" w:rsidRDefault="007B4871" w:rsidP="003C3215">
      <w:pPr>
        <w:rPr>
          <w:szCs w:val="28"/>
        </w:rPr>
      </w:pPr>
      <w:r>
        <w:rPr>
          <w:szCs w:val="28"/>
        </w:rPr>
        <w:t xml:space="preserve">Conversion Functions </w:t>
      </w:r>
      <w:r w:rsidRPr="007B4871">
        <w:rPr>
          <w:szCs w:val="28"/>
        </w:rPr>
        <w:sym w:font="Wingdings" w:char="F0E0"/>
      </w:r>
      <w:r>
        <w:rPr>
          <w:szCs w:val="28"/>
        </w:rPr>
        <w:t xml:space="preserve"> NVL Function</w:t>
      </w:r>
    </w:p>
    <w:p w14:paraId="1DA3457D" w14:textId="2C0A4C76" w:rsidR="00FB7A02" w:rsidRDefault="007B4871" w:rsidP="001B1828">
      <w:pPr>
        <w:ind w:left="-1418"/>
        <w:rPr>
          <w:szCs w:val="28"/>
        </w:rPr>
      </w:pPr>
      <w:r w:rsidRPr="007B4871">
        <w:rPr>
          <w:szCs w:val="28"/>
        </w:rPr>
        <w:drawing>
          <wp:inline distT="0" distB="0" distL="0" distR="0" wp14:anchorId="1FBB35D9" wp14:editId="244B678C">
            <wp:extent cx="3019719" cy="2025650"/>
            <wp:effectExtent l="76200" t="76200" r="142875" b="12700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6040" cy="202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B1828">
        <w:rPr>
          <w:szCs w:val="28"/>
        </w:rPr>
        <w:t xml:space="preserve"> </w:t>
      </w:r>
      <w:r w:rsidR="001B1828" w:rsidRPr="001B1828">
        <w:rPr>
          <w:szCs w:val="28"/>
        </w:rPr>
        <w:drawing>
          <wp:inline distT="0" distB="0" distL="0" distR="0" wp14:anchorId="52D671E6" wp14:editId="406DBFAA">
            <wp:extent cx="3759393" cy="2063856"/>
            <wp:effectExtent l="76200" t="76200" r="127000" b="1270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063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85248" w14:textId="7B60F344" w:rsidR="00FB7A02" w:rsidRDefault="000B18B6" w:rsidP="000B18B6">
      <w:pPr>
        <w:pStyle w:val="2"/>
      </w:pPr>
      <w:bookmarkStart w:id="19" w:name="_Toc135348312"/>
      <w:r>
        <w:lastRenderedPageBreak/>
        <w:t>Use of Group Functions</w:t>
      </w:r>
      <w:bookmarkEnd w:id="19"/>
    </w:p>
    <w:p w14:paraId="275FADC8" w14:textId="4DEB79BC" w:rsidR="00FB7A02" w:rsidRDefault="00147F97" w:rsidP="003C3215">
      <w:pPr>
        <w:rPr>
          <w:szCs w:val="28"/>
        </w:rPr>
      </w:pPr>
      <w:r w:rsidRPr="00147F97">
        <w:rPr>
          <w:szCs w:val="28"/>
        </w:rPr>
        <w:drawing>
          <wp:inline distT="0" distB="0" distL="0" distR="0" wp14:anchorId="7AB057C1" wp14:editId="2382A479">
            <wp:extent cx="2343233" cy="1663700"/>
            <wp:effectExtent l="76200" t="76200" r="133350" b="1270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799" b="3922"/>
                    <a:stretch/>
                  </pic:blipFill>
                  <pic:spPr bwMode="auto">
                    <a:xfrm>
                      <a:off x="0" y="0"/>
                      <a:ext cx="2346787" cy="166622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05EE">
        <w:rPr>
          <w:szCs w:val="28"/>
        </w:rPr>
        <w:t xml:space="preserve">      </w:t>
      </w:r>
      <w:r w:rsidR="009F05EE" w:rsidRPr="009F05EE">
        <w:rPr>
          <w:szCs w:val="28"/>
        </w:rPr>
        <w:drawing>
          <wp:inline distT="0" distB="0" distL="0" distR="0" wp14:anchorId="61F411F4" wp14:editId="14E9F366">
            <wp:extent cx="1924050" cy="1670677"/>
            <wp:effectExtent l="76200" t="76200" r="133350" b="13970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6562" cy="1681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BE832" w14:textId="6C6722BF" w:rsidR="00FB7A02" w:rsidRDefault="00816531" w:rsidP="00816531">
      <w:pPr>
        <w:pStyle w:val="2"/>
      </w:pPr>
      <w:bookmarkStart w:id="20" w:name="_Toc135348313"/>
      <w:r>
        <w:t>Grouped Data Reports</w:t>
      </w:r>
      <w:bookmarkEnd w:id="20"/>
    </w:p>
    <w:p w14:paraId="41D6D3C1" w14:textId="38260631" w:rsidR="008E3CB5" w:rsidRDefault="008E3CB5" w:rsidP="003C3215">
      <w:pPr>
        <w:rPr>
          <w:szCs w:val="28"/>
        </w:rPr>
      </w:pPr>
      <w:r>
        <w:rPr>
          <w:szCs w:val="28"/>
        </w:rPr>
        <w:t>G</w:t>
      </w:r>
      <w:r w:rsidRPr="008E3CB5">
        <w:rPr>
          <w:szCs w:val="28"/>
        </w:rPr>
        <w:t>uruhlangan ma'lumotlar hisobotlari</w:t>
      </w:r>
      <w:r w:rsidR="00B0583C">
        <w:rPr>
          <w:szCs w:val="28"/>
        </w:rPr>
        <w:t>:</w:t>
      </w:r>
    </w:p>
    <w:p w14:paraId="0061851B" w14:textId="23990EBB" w:rsidR="00FB7A02" w:rsidRDefault="00A47B18" w:rsidP="003C3215">
      <w:pPr>
        <w:rPr>
          <w:szCs w:val="28"/>
        </w:rPr>
      </w:pPr>
      <w:r w:rsidRPr="00A47B18">
        <w:rPr>
          <w:szCs w:val="28"/>
        </w:rPr>
        <w:drawing>
          <wp:inline distT="0" distB="0" distL="0" distR="0" wp14:anchorId="23E2F703" wp14:editId="7D0B2F01">
            <wp:extent cx="2423520" cy="2463800"/>
            <wp:effectExtent l="76200" t="76200" r="129540" b="1270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6980" cy="2467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F2133" w:rsidRPr="009F2133">
        <w:rPr>
          <w:szCs w:val="28"/>
        </w:rPr>
        <w:drawing>
          <wp:inline distT="0" distB="0" distL="0" distR="0" wp14:anchorId="5B90174A" wp14:editId="5B53B44C">
            <wp:extent cx="3092609" cy="2463927"/>
            <wp:effectExtent l="76200" t="76200" r="127000" b="12700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463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C09DC" w14:textId="2CBE6B7F" w:rsidR="009F2133" w:rsidRDefault="0039208A" w:rsidP="0039208A">
      <w:pPr>
        <w:pStyle w:val="2"/>
      </w:pPr>
      <w:bookmarkStart w:id="21" w:name="_Toc135348314"/>
      <w:r>
        <w:lastRenderedPageBreak/>
        <w:t>Use the HAVING clause</w:t>
      </w:r>
      <w:bookmarkEnd w:id="21"/>
    </w:p>
    <w:p w14:paraId="72D3B77E" w14:textId="0E6E2544" w:rsidR="00FB7A02" w:rsidRDefault="00592869" w:rsidP="003C3215">
      <w:pPr>
        <w:rPr>
          <w:szCs w:val="28"/>
        </w:rPr>
      </w:pPr>
      <w:r w:rsidRPr="00592869">
        <w:rPr>
          <w:szCs w:val="28"/>
        </w:rPr>
        <w:drawing>
          <wp:inline distT="0" distB="0" distL="0" distR="0" wp14:anchorId="32986058" wp14:editId="6A721C82">
            <wp:extent cx="2311400" cy="2844800"/>
            <wp:effectExtent l="76200" t="76200" r="127000" b="12700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444"/>
                    <a:stretch/>
                  </pic:blipFill>
                  <pic:spPr bwMode="auto">
                    <a:xfrm>
                      <a:off x="0" y="0"/>
                      <a:ext cx="2311519" cy="28449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A3E2" w14:textId="23C77919" w:rsidR="00FB7A02" w:rsidRDefault="00502F48" w:rsidP="00502F48">
      <w:pPr>
        <w:pStyle w:val="1"/>
      </w:pPr>
      <w:bookmarkStart w:id="22" w:name="_Toc135348315"/>
      <w:r>
        <w:t>Data Processing</w:t>
      </w:r>
      <w:bookmarkEnd w:id="22"/>
    </w:p>
    <w:p w14:paraId="0466145C" w14:textId="2DC7777F" w:rsidR="00FB7A02" w:rsidRDefault="00BC20C7" w:rsidP="00BC20C7">
      <w:pPr>
        <w:pStyle w:val="2"/>
      </w:pPr>
      <w:bookmarkStart w:id="23" w:name="_Toc135348316"/>
      <w:r>
        <w:t>Add Single Line Data</w:t>
      </w:r>
      <w:bookmarkEnd w:id="23"/>
    </w:p>
    <w:p w14:paraId="15C3DFA0" w14:textId="076DF47F" w:rsidR="00DB035F" w:rsidRPr="00725D43" w:rsidRDefault="00DB035F" w:rsidP="00725D43">
      <w:pPr>
        <w:pStyle w:val="4"/>
      </w:pPr>
      <w:r w:rsidRPr="00725D43">
        <w:rPr>
          <w:rStyle w:val="40"/>
          <w:b/>
          <w:iCs/>
        </w:rPr>
        <w:t>Ma’lumotlarni kodsiz kiritish:</w:t>
      </w:r>
      <w:r w:rsidR="00965CD0" w:rsidRPr="00725D43">
        <w:t xml:space="preserve">  { </w:t>
      </w:r>
      <w:r w:rsidR="00965CD0" w:rsidRPr="00725D43">
        <w:rPr>
          <w:highlight w:val="yellow"/>
        </w:rPr>
        <w:t>Ctrl +I</w:t>
      </w:r>
      <w:r w:rsidR="00965CD0" w:rsidRPr="00725D43">
        <w:t xml:space="preserve"> }</w:t>
      </w:r>
    </w:p>
    <w:p w14:paraId="1C938696" w14:textId="4DDDCC60" w:rsidR="00FB7A02" w:rsidRDefault="00276B89" w:rsidP="003C3215">
      <w:pPr>
        <w:rPr>
          <w:szCs w:val="28"/>
        </w:rPr>
      </w:pPr>
      <w:r w:rsidRPr="00276B89">
        <w:rPr>
          <w:szCs w:val="28"/>
        </w:rPr>
        <w:drawing>
          <wp:inline distT="0" distB="0" distL="0" distR="0" wp14:anchorId="1CDF7478" wp14:editId="1BAF3BB8">
            <wp:extent cx="2978150" cy="2692400"/>
            <wp:effectExtent l="76200" t="76200" r="127000" b="12700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703"/>
                    <a:stretch/>
                  </pic:blipFill>
                  <pic:spPr bwMode="auto">
                    <a:xfrm>
                      <a:off x="0" y="0"/>
                      <a:ext cx="2978303" cy="26925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FBD" w:rsidRPr="00BD6FBD">
        <w:rPr>
          <w:szCs w:val="28"/>
        </w:rPr>
        <w:drawing>
          <wp:inline distT="0" distB="0" distL="0" distR="0" wp14:anchorId="50F660A8" wp14:editId="14BB5BE5">
            <wp:extent cx="2987154" cy="2672080"/>
            <wp:effectExtent l="76200" t="76200" r="137160" b="128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429" b="-1"/>
                    <a:stretch/>
                  </pic:blipFill>
                  <pic:spPr bwMode="auto">
                    <a:xfrm>
                      <a:off x="0" y="0"/>
                      <a:ext cx="2991483" cy="26759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9211" w14:textId="59BA3DDA" w:rsidR="00FB7A02" w:rsidRDefault="00AD4367" w:rsidP="008D78BA">
      <w:pPr>
        <w:pStyle w:val="4"/>
      </w:pPr>
      <w:r>
        <w:lastRenderedPageBreak/>
        <w:t>O’zgartirishni s</w:t>
      </w:r>
      <w:r w:rsidR="00BD6FBD">
        <w:t>oxranit qilish:</w:t>
      </w:r>
      <w:r w:rsidR="007A2EB3">
        <w:t xml:space="preserve"> </w:t>
      </w:r>
      <w:r w:rsidR="00BE7071">
        <w:t xml:space="preserve">COMMIT </w:t>
      </w:r>
      <w:r w:rsidR="007A2EB3">
        <w:t xml:space="preserve">{ </w:t>
      </w:r>
      <w:r w:rsidR="007A2EB3" w:rsidRPr="007A2EB3">
        <w:rPr>
          <w:highlight w:val="yellow"/>
        </w:rPr>
        <w:t>F11</w:t>
      </w:r>
      <w:r w:rsidR="007A2EB3">
        <w:t xml:space="preserve"> }</w:t>
      </w:r>
    </w:p>
    <w:p w14:paraId="37EF9509" w14:textId="30E8D009" w:rsidR="00BD6FBD" w:rsidRDefault="00BD6FBD" w:rsidP="003C3215">
      <w:pPr>
        <w:rPr>
          <w:szCs w:val="28"/>
        </w:rPr>
      </w:pPr>
      <w:r w:rsidRPr="00BD6FBD">
        <w:rPr>
          <w:szCs w:val="28"/>
        </w:rPr>
        <w:drawing>
          <wp:inline distT="0" distB="0" distL="0" distR="0" wp14:anchorId="608A5AB6" wp14:editId="3E21C755">
            <wp:extent cx="2825750" cy="2552700"/>
            <wp:effectExtent l="76200" t="76200" r="127000" b="133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745" b="24395"/>
                    <a:stretch/>
                  </pic:blipFill>
                  <pic:spPr bwMode="auto">
                    <a:xfrm>
                      <a:off x="0" y="0"/>
                      <a:ext cx="2825895" cy="255283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C009" w14:textId="27B32588" w:rsidR="00BD6FBD" w:rsidRDefault="00A62A3E" w:rsidP="00BD6FBD">
      <w:pPr>
        <w:ind w:left="-851"/>
        <w:rPr>
          <w:szCs w:val="28"/>
        </w:rPr>
      </w:pPr>
      <w:r w:rsidRPr="00A62A3E">
        <w:rPr>
          <w:szCs w:val="28"/>
        </w:rPr>
        <w:drawing>
          <wp:inline distT="0" distB="0" distL="0" distR="0" wp14:anchorId="0AACFC77" wp14:editId="4D8FE57A">
            <wp:extent cx="6369377" cy="1435174"/>
            <wp:effectExtent l="76200" t="76200" r="127000" b="1270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1435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8B509B" w14:textId="390ABAC3" w:rsidR="00372738" w:rsidRDefault="00372738" w:rsidP="00372738">
      <w:pPr>
        <w:pStyle w:val="4"/>
      </w:pPr>
      <w:r>
        <w:t xml:space="preserve">O’zgartirishni bekor qilish: </w:t>
      </w:r>
      <w:r w:rsidR="00BE7071">
        <w:t xml:space="preserve">ROLLBACK </w:t>
      </w:r>
      <w:r>
        <w:t xml:space="preserve">{ </w:t>
      </w:r>
      <w:r w:rsidRPr="007A2EB3">
        <w:rPr>
          <w:highlight w:val="yellow"/>
        </w:rPr>
        <w:t>F1</w:t>
      </w:r>
      <w:r w:rsidR="005253C2" w:rsidRPr="005253C2">
        <w:rPr>
          <w:highlight w:val="yellow"/>
        </w:rPr>
        <w:t>2</w:t>
      </w:r>
      <w:r>
        <w:t xml:space="preserve"> }</w:t>
      </w:r>
    </w:p>
    <w:p w14:paraId="1EB38F40" w14:textId="32EAB1E8" w:rsidR="00372738" w:rsidRDefault="005253C2" w:rsidP="00BD6FBD">
      <w:pPr>
        <w:ind w:left="-851"/>
        <w:rPr>
          <w:szCs w:val="28"/>
        </w:rPr>
      </w:pPr>
      <w:r w:rsidRPr="005253C2">
        <w:rPr>
          <w:szCs w:val="28"/>
        </w:rPr>
        <w:drawing>
          <wp:inline distT="0" distB="0" distL="0" distR="0" wp14:anchorId="70B7E666" wp14:editId="6E3691D0">
            <wp:extent cx="2941737" cy="2673350"/>
            <wp:effectExtent l="76200" t="76200" r="125730" b="1270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9258" cy="2680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91E2C" w14:textId="6AF18394" w:rsidR="00FB7A02" w:rsidRDefault="00F455E6" w:rsidP="00F455E6">
      <w:pPr>
        <w:pStyle w:val="2"/>
      </w:pPr>
      <w:bookmarkStart w:id="24" w:name="_Toc135348317"/>
      <w:r>
        <w:t>Adding Multi-Line Data</w:t>
      </w:r>
      <w:bookmarkEnd w:id="24"/>
    </w:p>
    <w:p w14:paraId="3B218BD2" w14:textId="55D34423" w:rsidR="00C017B3" w:rsidRDefault="00C017B3" w:rsidP="003C3215">
      <w:pPr>
        <w:rPr>
          <w:szCs w:val="28"/>
        </w:rPr>
      </w:pPr>
      <w:r>
        <w:rPr>
          <w:szCs w:val="28"/>
        </w:rPr>
        <w:t xml:space="preserve">Barcha kodni birdaniga ishlatish:  </w:t>
      </w:r>
      <w:r w:rsidR="000E5DBE">
        <w:rPr>
          <w:szCs w:val="28"/>
        </w:rPr>
        <w:t xml:space="preserve">Run Script </w:t>
      </w:r>
      <w:r w:rsidR="000148ED" w:rsidRPr="000148ED">
        <w:rPr>
          <w:szCs w:val="28"/>
        </w:rPr>
        <w:sym w:font="Wingdings" w:char="F0E0"/>
      </w:r>
      <w:r w:rsidR="000148ED">
        <w:rPr>
          <w:szCs w:val="28"/>
        </w:rPr>
        <w:t xml:space="preserve"> </w:t>
      </w:r>
      <w:r w:rsidR="003F58C9">
        <w:rPr>
          <w:szCs w:val="28"/>
        </w:rPr>
        <w:t xml:space="preserve">{ </w:t>
      </w:r>
      <w:r w:rsidRPr="00C017B3">
        <w:rPr>
          <w:szCs w:val="28"/>
          <w:highlight w:val="yellow"/>
        </w:rPr>
        <w:t>F5</w:t>
      </w:r>
      <w:r w:rsidR="003F58C9">
        <w:rPr>
          <w:szCs w:val="28"/>
        </w:rPr>
        <w:t xml:space="preserve"> }</w:t>
      </w:r>
    </w:p>
    <w:p w14:paraId="52D3A4BA" w14:textId="3A02BCB9" w:rsidR="00FB7A02" w:rsidRDefault="00C017B3" w:rsidP="003C3215">
      <w:pPr>
        <w:rPr>
          <w:szCs w:val="28"/>
        </w:rPr>
      </w:pPr>
      <w:r w:rsidRPr="00C017B3">
        <w:rPr>
          <w:szCs w:val="28"/>
        </w:rPr>
        <w:lastRenderedPageBreak/>
        <w:drawing>
          <wp:inline distT="0" distB="0" distL="0" distR="0" wp14:anchorId="4C46B650" wp14:editId="7F7B5898">
            <wp:extent cx="6051549" cy="1085850"/>
            <wp:effectExtent l="76200" t="76200" r="140335" b="133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10" t="2286"/>
                    <a:stretch/>
                  </pic:blipFill>
                  <pic:spPr bwMode="auto">
                    <a:xfrm>
                      <a:off x="0" y="0"/>
                      <a:ext cx="6051861" cy="10859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BC510" w14:textId="7C1C1A57" w:rsidR="00FB7A02" w:rsidRDefault="005835FA" w:rsidP="005835FA">
      <w:pPr>
        <w:pStyle w:val="2"/>
      </w:pPr>
      <w:bookmarkStart w:id="25" w:name="_Toc135348318"/>
      <w:r>
        <w:t>Update Data</w:t>
      </w:r>
      <w:bookmarkEnd w:id="25"/>
    </w:p>
    <w:p w14:paraId="0EF08B94" w14:textId="7A746AEF" w:rsidR="00FB7A02" w:rsidRDefault="00D4331D" w:rsidP="003C3215">
      <w:pPr>
        <w:rPr>
          <w:szCs w:val="28"/>
        </w:rPr>
      </w:pPr>
      <w:r>
        <w:rPr>
          <w:szCs w:val="28"/>
        </w:rPr>
        <w:t>O’zgartirish kiritamiz</w:t>
      </w:r>
      <w:r w:rsidR="00061F0E">
        <w:rPr>
          <w:szCs w:val="28"/>
        </w:rPr>
        <w:t xml:space="preserve"> + Commit: </w:t>
      </w:r>
    </w:p>
    <w:p w14:paraId="42AB7B6B" w14:textId="6126A59C" w:rsidR="00061F0E" w:rsidRDefault="00A219A3" w:rsidP="003C3215">
      <w:pPr>
        <w:rPr>
          <w:szCs w:val="28"/>
        </w:rPr>
      </w:pPr>
      <w:r>
        <w:rPr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AC35DA" wp14:editId="43DE825F">
                <wp:simplePos x="0" y="0"/>
                <wp:positionH relativeFrom="column">
                  <wp:posOffset>3123565</wp:posOffset>
                </wp:positionH>
                <wp:positionV relativeFrom="paragraph">
                  <wp:posOffset>316865</wp:posOffset>
                </wp:positionV>
                <wp:extent cx="520700" cy="158750"/>
                <wp:effectExtent l="19050" t="19050" r="12700" b="31750"/>
                <wp:wrapNone/>
                <wp:docPr id="91" name="Стрелка: вправо с вырезом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5875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3A761" id="Стрелка: вправо с вырезом 91" o:spid="_x0000_s1026" type="#_x0000_t94" style="position:absolute;margin-left:245.95pt;margin-top:24.95pt;width:41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" adj="18307" fillcolor="#4f81bd [3204]" strokecolor="#243f60 [1604]" strokeweight="2pt"/>
            </w:pict>
          </mc:Fallback>
        </mc:AlternateContent>
      </w:r>
      <w:r w:rsidR="00261C85" w:rsidRPr="00061F0E">
        <w:rPr>
          <w:szCs w:val="28"/>
        </w:rPr>
        <w:drawing>
          <wp:anchor distT="0" distB="0" distL="114300" distR="114300" simplePos="0" relativeHeight="251667456" behindDoc="1" locked="0" layoutInCell="1" allowOverlap="1" wp14:anchorId="28F7321E" wp14:editId="49A0F351">
            <wp:simplePos x="0" y="0"/>
            <wp:positionH relativeFrom="margin">
              <wp:posOffset>3818255</wp:posOffset>
            </wp:positionH>
            <wp:positionV relativeFrom="paragraph">
              <wp:posOffset>234315</wp:posOffset>
            </wp:positionV>
            <wp:extent cx="292100" cy="316442"/>
            <wp:effectExtent l="76200" t="76200" r="127000" b="14097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164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31D" w:rsidRPr="00D4331D">
        <w:rPr>
          <w:szCs w:val="28"/>
        </w:rPr>
        <w:drawing>
          <wp:inline distT="0" distB="0" distL="0" distR="0" wp14:anchorId="389601E4" wp14:editId="7FDD254F">
            <wp:extent cx="2863850" cy="615950"/>
            <wp:effectExtent l="76200" t="76200" r="127000" b="1270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603" r="1096" b="9009"/>
                    <a:stretch/>
                  </pic:blipFill>
                  <pic:spPr bwMode="auto">
                    <a:xfrm>
                      <a:off x="0" y="0"/>
                      <a:ext cx="2863999" cy="615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F0E">
        <w:rPr>
          <w:szCs w:val="28"/>
        </w:rPr>
        <w:t xml:space="preserve">   </w:t>
      </w:r>
    </w:p>
    <w:p w14:paraId="28C3F1CB" w14:textId="6C7AD0DA" w:rsidR="00FB7A02" w:rsidRDefault="00E53944" w:rsidP="00E53944">
      <w:pPr>
        <w:ind w:left="-1418"/>
        <w:rPr>
          <w:szCs w:val="28"/>
        </w:rPr>
      </w:pPr>
      <w:r w:rsidRPr="00E53944">
        <w:rPr>
          <w:szCs w:val="28"/>
        </w:rPr>
        <w:drawing>
          <wp:inline distT="0" distB="0" distL="0" distR="0" wp14:anchorId="3EAB3EFF" wp14:editId="23E11E35">
            <wp:extent cx="7169150" cy="796092"/>
            <wp:effectExtent l="76200" t="76200" r="127000" b="13779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401"/>
                    <a:stretch/>
                  </pic:blipFill>
                  <pic:spPr bwMode="auto">
                    <a:xfrm>
                      <a:off x="0" y="0"/>
                      <a:ext cx="7194289" cy="798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3AF3" w14:textId="361334FC" w:rsidR="00FB7A02" w:rsidRDefault="00040965" w:rsidP="00040965">
      <w:pPr>
        <w:pStyle w:val="2"/>
      </w:pPr>
      <w:bookmarkStart w:id="26" w:name="_Toc135348319"/>
      <w:r>
        <w:t>Delete Data</w:t>
      </w:r>
      <w:bookmarkEnd w:id="26"/>
    </w:p>
    <w:p w14:paraId="641CDC81" w14:textId="77777777" w:rsidR="00FE261D" w:rsidRDefault="00FE261D" w:rsidP="00FE261D">
      <w:pPr>
        <w:pStyle w:val="4"/>
      </w:pPr>
      <w:r>
        <w:t xml:space="preserve">Kodsiz ma’lumotli qatorni o’chirish: { </w:t>
      </w:r>
      <w:r w:rsidRPr="00EF1311">
        <w:rPr>
          <w:highlight w:val="yellow"/>
        </w:rPr>
        <w:t>Ctrl + D</w:t>
      </w:r>
      <w:r>
        <w:t xml:space="preserve"> }</w:t>
      </w:r>
    </w:p>
    <w:p w14:paraId="4244353A" w14:textId="77777777" w:rsidR="00FE261D" w:rsidRDefault="00FE261D" w:rsidP="00FE261D">
      <w:pPr>
        <w:ind w:left="-851"/>
        <w:rPr>
          <w:szCs w:val="28"/>
        </w:rPr>
      </w:pPr>
      <w:r w:rsidRPr="00EF1311">
        <w:rPr>
          <w:szCs w:val="28"/>
        </w:rPr>
        <w:drawing>
          <wp:inline distT="0" distB="0" distL="0" distR="0" wp14:anchorId="4DBACF48" wp14:editId="0C096ACB">
            <wp:extent cx="2510427" cy="2609850"/>
            <wp:effectExtent l="76200" t="76200" r="137795" b="133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223" t="1330" b="5543"/>
                    <a:stretch/>
                  </pic:blipFill>
                  <pic:spPr bwMode="auto">
                    <a:xfrm>
                      <a:off x="0" y="0"/>
                      <a:ext cx="2528296" cy="26284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FF6A" w14:textId="29C22475" w:rsidR="00FB7A02" w:rsidRDefault="00FE261D" w:rsidP="00FE261D">
      <w:pPr>
        <w:ind w:left="-1701"/>
        <w:rPr>
          <w:szCs w:val="28"/>
        </w:rPr>
      </w:pPr>
      <w:r w:rsidRPr="00FE261D">
        <w:rPr>
          <w:szCs w:val="28"/>
        </w:rPr>
        <w:drawing>
          <wp:inline distT="0" distB="0" distL="0" distR="0" wp14:anchorId="17FD670F" wp14:editId="59B7EF73">
            <wp:extent cx="7429107" cy="755650"/>
            <wp:effectExtent l="76200" t="76200" r="133985" b="13970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54945" cy="758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73D157" w14:textId="0D20AD1E" w:rsidR="00FB7A02" w:rsidRDefault="00A9087E" w:rsidP="00A9087E">
      <w:pPr>
        <w:pStyle w:val="4"/>
      </w:pPr>
      <w:r>
        <w:lastRenderedPageBreak/>
        <w:t>Filter</w:t>
      </w:r>
    </w:p>
    <w:p w14:paraId="1EE64668" w14:textId="6BFBC117" w:rsidR="00FB7A02" w:rsidRDefault="00A9087E" w:rsidP="003C3215">
      <w:pPr>
        <w:rPr>
          <w:szCs w:val="28"/>
        </w:rPr>
      </w:pPr>
      <w:r w:rsidRPr="00A9087E">
        <w:rPr>
          <w:szCs w:val="28"/>
        </w:rPr>
        <w:drawing>
          <wp:inline distT="0" distB="0" distL="0" distR="0" wp14:anchorId="342B75BF" wp14:editId="5F437260">
            <wp:extent cx="5943905" cy="939848"/>
            <wp:effectExtent l="76200" t="76200" r="133350" b="12700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939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EC7FC" w14:textId="649CD12E" w:rsidR="00FB7A02" w:rsidRDefault="00A02BDA" w:rsidP="00664CF1">
      <w:pPr>
        <w:pStyle w:val="2"/>
      </w:pPr>
      <w:bookmarkStart w:id="27" w:name="_Toc135348320"/>
      <w:r>
        <w:t>Excel to Export</w:t>
      </w:r>
      <w:bookmarkEnd w:id="27"/>
    </w:p>
    <w:p w14:paraId="539DB422" w14:textId="553677B3" w:rsidR="00C90105" w:rsidRDefault="00C90105" w:rsidP="003C3215">
      <w:pPr>
        <w:rPr>
          <w:szCs w:val="28"/>
        </w:rPr>
      </w:pPr>
      <w:r>
        <w:rPr>
          <w:szCs w:val="28"/>
        </w:rPr>
        <w:t xml:space="preserve">Data ustiga o’ng knopka bosiladi </w:t>
      </w:r>
      <w:r w:rsidRPr="00C90105">
        <w:rPr>
          <w:szCs w:val="28"/>
        </w:rPr>
        <w:sym w:font="Wingdings" w:char="F0E0"/>
      </w:r>
      <w:r>
        <w:rPr>
          <w:szCs w:val="28"/>
        </w:rPr>
        <w:t xml:space="preserve"> Export</w:t>
      </w:r>
    </w:p>
    <w:p w14:paraId="6F11BD28" w14:textId="4BE38E98" w:rsidR="00664CF1" w:rsidRDefault="00664CF1" w:rsidP="003C3215">
      <w:pPr>
        <w:rPr>
          <w:szCs w:val="28"/>
        </w:rPr>
      </w:pPr>
      <w:r>
        <w:drawing>
          <wp:inline distT="0" distB="0" distL="0" distR="0" wp14:anchorId="6383DB60" wp14:editId="72E92E20">
            <wp:extent cx="2851150" cy="2437162"/>
            <wp:effectExtent l="76200" t="76200" r="139700" b="134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6169" t="48377" r="61556" b="17769"/>
                    <a:stretch/>
                  </pic:blipFill>
                  <pic:spPr bwMode="auto">
                    <a:xfrm>
                      <a:off x="0" y="0"/>
                      <a:ext cx="2867417" cy="2451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069" w:rsidRPr="00686069">
        <w:t xml:space="preserve"> </w:t>
      </w:r>
      <w:r w:rsidR="00686069">
        <w:drawing>
          <wp:inline distT="0" distB="0" distL="0" distR="0" wp14:anchorId="73E23B8D" wp14:editId="5261FE5F">
            <wp:extent cx="1893035" cy="2419350"/>
            <wp:effectExtent l="76200" t="76200" r="126365" b="133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462" t="11672" r="61686" b="38676"/>
                    <a:stretch/>
                  </pic:blipFill>
                  <pic:spPr bwMode="auto">
                    <a:xfrm>
                      <a:off x="0" y="0"/>
                      <a:ext cx="1913646" cy="2445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18BF7" w14:textId="70E1439A" w:rsidR="00664CF1" w:rsidRDefault="002E2F6F" w:rsidP="003C3215">
      <w:pPr>
        <w:rPr>
          <w:szCs w:val="28"/>
        </w:rPr>
      </w:pPr>
      <w:r w:rsidRPr="002E2F6F">
        <w:rPr>
          <w:szCs w:val="28"/>
        </w:rPr>
        <w:drawing>
          <wp:inline distT="0" distB="0" distL="0" distR="0" wp14:anchorId="0CEB5D70" wp14:editId="4C532DD9">
            <wp:extent cx="4565650" cy="3724029"/>
            <wp:effectExtent l="76200" t="76200" r="139700" b="12446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18"/>
                    <a:stretch/>
                  </pic:blipFill>
                  <pic:spPr bwMode="auto">
                    <a:xfrm>
                      <a:off x="0" y="0"/>
                      <a:ext cx="4602765" cy="375430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356A" w14:textId="2018BB25" w:rsidR="00664CF1" w:rsidRDefault="00BC64AB" w:rsidP="003C3215">
      <w:pPr>
        <w:rPr>
          <w:szCs w:val="28"/>
        </w:rPr>
      </w:pPr>
      <w:r w:rsidRPr="00BC64AB">
        <w:rPr>
          <w:szCs w:val="28"/>
        </w:rPr>
        <w:lastRenderedPageBreak/>
        <w:drawing>
          <wp:inline distT="0" distB="0" distL="0" distR="0" wp14:anchorId="6FD04AE9" wp14:editId="746A7B8F">
            <wp:extent cx="5934075" cy="3310835"/>
            <wp:effectExtent l="76200" t="76200" r="123825" b="13779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94"/>
                    <a:stretch/>
                  </pic:blipFill>
                  <pic:spPr bwMode="auto">
                    <a:xfrm>
                      <a:off x="0" y="0"/>
                      <a:ext cx="5944046" cy="3316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3112" w14:textId="2A645524" w:rsidR="00BC64AB" w:rsidRDefault="004D2186" w:rsidP="004D2186">
      <w:pPr>
        <w:pStyle w:val="2"/>
      </w:pPr>
      <w:bookmarkStart w:id="28" w:name="_Toc135348321"/>
      <w:r>
        <w:t>Export to DDL</w:t>
      </w:r>
      <w:bookmarkEnd w:id="28"/>
    </w:p>
    <w:p w14:paraId="54AAB332" w14:textId="6DBEE4F9" w:rsidR="00BC64AB" w:rsidRDefault="00725E8A" w:rsidP="003C3215">
      <w:pPr>
        <w:rPr>
          <w:szCs w:val="28"/>
        </w:rPr>
      </w:pPr>
      <w:r>
        <w:rPr>
          <w:szCs w:val="28"/>
        </w:rPr>
        <w:t xml:space="preserve">Tools </w:t>
      </w:r>
      <w:r w:rsidRPr="00725E8A">
        <w:rPr>
          <w:szCs w:val="28"/>
        </w:rPr>
        <w:sym w:font="Wingdings" w:char="F0E0"/>
      </w:r>
      <w:r>
        <w:rPr>
          <w:szCs w:val="28"/>
        </w:rPr>
        <w:t xml:space="preserve"> Database Export</w:t>
      </w:r>
    </w:p>
    <w:p w14:paraId="55A21FFA" w14:textId="73C03E30" w:rsidR="00725E8A" w:rsidRDefault="00725E8A" w:rsidP="003C3215">
      <w:pPr>
        <w:rPr>
          <w:szCs w:val="28"/>
        </w:rPr>
      </w:pPr>
      <w:r>
        <w:drawing>
          <wp:inline distT="0" distB="0" distL="0" distR="0" wp14:anchorId="1C8BE4CB" wp14:editId="1E116671">
            <wp:extent cx="4501528" cy="1555750"/>
            <wp:effectExtent l="76200" t="76200" r="127635" b="13970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91" t="-1" r="61883" b="76820"/>
                    <a:stretch/>
                  </pic:blipFill>
                  <pic:spPr bwMode="auto">
                    <a:xfrm>
                      <a:off x="0" y="0"/>
                      <a:ext cx="4504924" cy="1556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A690D" w14:textId="79AF09FA" w:rsidR="007E059D" w:rsidRDefault="007E059D" w:rsidP="003C3215">
      <w:pPr>
        <w:rPr>
          <w:szCs w:val="28"/>
        </w:rPr>
      </w:pPr>
      <w:r>
        <w:rPr>
          <w:szCs w:val="28"/>
        </w:rPr>
        <w:t>S</w:t>
      </w:r>
      <w:r w:rsidRPr="007E059D">
        <w:rPr>
          <w:szCs w:val="28"/>
        </w:rPr>
        <w:t>ource</w:t>
      </w:r>
      <w:r>
        <w:rPr>
          <w:szCs w:val="28"/>
        </w:rPr>
        <w:t xml:space="preserve"> / D</w:t>
      </w:r>
      <w:r w:rsidRPr="007E059D">
        <w:rPr>
          <w:szCs w:val="28"/>
        </w:rPr>
        <w:t>estination</w:t>
      </w:r>
      <w:r>
        <w:rPr>
          <w:szCs w:val="28"/>
        </w:rPr>
        <w:t xml:space="preserve"> </w:t>
      </w:r>
      <w:r w:rsidR="00D207F8" w:rsidRPr="00D207F8">
        <w:rPr>
          <w:szCs w:val="28"/>
        </w:rPr>
        <w:sym w:font="Wingdings" w:char="F0F3"/>
      </w:r>
      <w:r>
        <w:rPr>
          <w:szCs w:val="28"/>
        </w:rPr>
        <w:t xml:space="preserve"> Manba / Manzili</w:t>
      </w:r>
    </w:p>
    <w:p w14:paraId="311EAD13" w14:textId="50C9C93F" w:rsidR="00D72DBA" w:rsidRDefault="00D72DBA" w:rsidP="003C3215">
      <w:pPr>
        <w:rPr>
          <w:szCs w:val="28"/>
        </w:rPr>
      </w:pPr>
      <w:r>
        <w:rPr>
          <w:szCs w:val="28"/>
        </w:rPr>
        <w:t xml:space="preserve">Connection </w:t>
      </w:r>
      <w:r w:rsidRPr="00D72DBA">
        <w:rPr>
          <w:szCs w:val="28"/>
        </w:rPr>
        <w:sym w:font="Wingdings" w:char="F0F3"/>
      </w:r>
      <w:r>
        <w:rPr>
          <w:szCs w:val="28"/>
        </w:rPr>
        <w:t xml:space="preserve"> baza nomi</w:t>
      </w:r>
    </w:p>
    <w:p w14:paraId="6C74D237" w14:textId="448AE8AE" w:rsidR="00D72DBA" w:rsidRDefault="00D72DBA" w:rsidP="003C3215">
      <w:pPr>
        <w:rPr>
          <w:szCs w:val="28"/>
        </w:rPr>
      </w:pPr>
      <w:r>
        <w:rPr>
          <w:szCs w:val="28"/>
        </w:rPr>
        <w:t xml:space="preserve">File </w:t>
      </w:r>
      <w:r w:rsidRPr="00D72DBA">
        <w:rPr>
          <w:szCs w:val="28"/>
        </w:rPr>
        <w:sym w:font="Wingdings" w:char="F0F3"/>
      </w:r>
      <w:r>
        <w:rPr>
          <w:szCs w:val="28"/>
        </w:rPr>
        <w:t xml:space="preserve"> joylashuv joyi</w:t>
      </w:r>
    </w:p>
    <w:p w14:paraId="27B92DA2" w14:textId="038812F7" w:rsidR="00725E8A" w:rsidRDefault="00725E8A" w:rsidP="003C3215">
      <w:pPr>
        <w:rPr>
          <w:szCs w:val="28"/>
        </w:rPr>
      </w:pPr>
      <w:r w:rsidRPr="00725E8A">
        <w:rPr>
          <w:szCs w:val="28"/>
        </w:rPr>
        <w:lastRenderedPageBreak/>
        <w:drawing>
          <wp:inline distT="0" distB="0" distL="0" distR="0" wp14:anchorId="0FBB6586" wp14:editId="0373A1C7">
            <wp:extent cx="5480668" cy="4502150"/>
            <wp:effectExtent l="76200" t="76200" r="139700" b="12700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2473" cy="4511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C3A8A" w14:textId="3534B1C2" w:rsidR="00325EC2" w:rsidRDefault="00D207F8" w:rsidP="003C3215">
      <w:pPr>
        <w:rPr>
          <w:szCs w:val="28"/>
        </w:rPr>
      </w:pPr>
      <w:r>
        <w:rPr>
          <w:szCs w:val="28"/>
        </w:rPr>
        <w:t xml:space="preserve">Types to Export </w:t>
      </w:r>
      <w:r w:rsidRPr="00D207F8">
        <w:rPr>
          <w:szCs w:val="28"/>
        </w:rPr>
        <w:sym w:font="Wingdings" w:char="F0F3"/>
      </w:r>
      <w:r>
        <w:rPr>
          <w:szCs w:val="28"/>
        </w:rPr>
        <w:t xml:space="preserve"> </w:t>
      </w:r>
      <w:r w:rsidR="001529AE">
        <w:rPr>
          <w:szCs w:val="28"/>
        </w:rPr>
        <w:t>Ex</w:t>
      </w:r>
      <w:r w:rsidR="001529AE" w:rsidRPr="001529AE">
        <w:rPr>
          <w:szCs w:val="28"/>
        </w:rPr>
        <w:t>port qilinadigan turlar</w:t>
      </w:r>
    </w:p>
    <w:p w14:paraId="5EDD94AE" w14:textId="635F5B59" w:rsidR="00664CF1" w:rsidRDefault="00FB3353" w:rsidP="003C3215">
      <w:pPr>
        <w:rPr>
          <w:szCs w:val="28"/>
        </w:rPr>
      </w:pPr>
      <w:r w:rsidRPr="00FB3353">
        <w:rPr>
          <w:szCs w:val="28"/>
        </w:rPr>
        <w:drawing>
          <wp:inline distT="0" distB="0" distL="0" distR="0" wp14:anchorId="3FDA4C8C" wp14:editId="21E182B0">
            <wp:extent cx="5549900" cy="3726400"/>
            <wp:effectExtent l="76200" t="76200" r="127000" b="1409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3582" cy="3742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05520" w14:textId="0A60C8C4" w:rsidR="00325EC2" w:rsidRDefault="00FA110A" w:rsidP="003C3215">
      <w:pPr>
        <w:rPr>
          <w:szCs w:val="28"/>
        </w:rPr>
      </w:pPr>
      <w:r>
        <w:rPr>
          <w:szCs w:val="28"/>
        </w:rPr>
        <w:lastRenderedPageBreak/>
        <w:t xml:space="preserve">Spesify Objects </w:t>
      </w:r>
      <w:r w:rsidRPr="00FA110A">
        <w:rPr>
          <w:szCs w:val="28"/>
        </w:rPr>
        <w:sym w:font="Wingdings" w:char="F0F3"/>
      </w:r>
      <w:r>
        <w:rPr>
          <w:szCs w:val="28"/>
        </w:rPr>
        <w:t xml:space="preserve"> </w:t>
      </w:r>
      <w:r w:rsidR="00325EC2">
        <w:rPr>
          <w:szCs w:val="28"/>
        </w:rPr>
        <w:t>Obyektlarni belgilash</w:t>
      </w:r>
      <w:r w:rsidR="009F573D">
        <w:rPr>
          <w:szCs w:val="28"/>
        </w:rPr>
        <w:t>:</w:t>
      </w:r>
    </w:p>
    <w:p w14:paraId="404752BF" w14:textId="7D13B695" w:rsidR="00664CF1" w:rsidRDefault="00D72DBA" w:rsidP="003C3215">
      <w:pPr>
        <w:rPr>
          <w:szCs w:val="28"/>
        </w:rPr>
      </w:pPr>
      <w:r w:rsidRPr="00D72DBA">
        <w:rPr>
          <w:szCs w:val="28"/>
        </w:rPr>
        <w:drawing>
          <wp:inline distT="0" distB="0" distL="0" distR="0" wp14:anchorId="78507E9E" wp14:editId="3D2C9E43">
            <wp:extent cx="5965825" cy="2757550"/>
            <wp:effectExtent l="76200" t="76200" r="130175" b="13843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3110" cy="2760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3F8C7" w14:textId="58E54320" w:rsidR="00664CF1" w:rsidRDefault="007E059D" w:rsidP="003C3215">
      <w:pPr>
        <w:rPr>
          <w:szCs w:val="28"/>
        </w:rPr>
      </w:pPr>
      <w:r>
        <w:rPr>
          <w:szCs w:val="28"/>
        </w:rPr>
        <w:t>Tayyor.</w:t>
      </w:r>
    </w:p>
    <w:p w14:paraId="6E4D04EE" w14:textId="5CFB3362" w:rsidR="007E059D" w:rsidRDefault="007E059D" w:rsidP="003C3215">
      <w:pPr>
        <w:rPr>
          <w:szCs w:val="28"/>
        </w:rPr>
      </w:pPr>
      <w:r w:rsidRPr="007E059D">
        <w:rPr>
          <w:szCs w:val="28"/>
        </w:rPr>
        <w:drawing>
          <wp:inline distT="0" distB="0" distL="0" distR="0" wp14:anchorId="2BEF2293" wp14:editId="6DF7A6E0">
            <wp:extent cx="5353325" cy="4705592"/>
            <wp:effectExtent l="76200" t="76200" r="133350" b="133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4705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CAB25" w14:textId="5AC6C304" w:rsidR="00664CF1" w:rsidRDefault="004A25D5" w:rsidP="004A25D5">
      <w:pPr>
        <w:pStyle w:val="1"/>
      </w:pPr>
      <w:bookmarkStart w:id="29" w:name="_Toc135348322"/>
      <w:r>
        <w:lastRenderedPageBreak/>
        <w:t>Adding components PL/SQL</w:t>
      </w:r>
      <w:bookmarkEnd w:id="29"/>
    </w:p>
    <w:p w14:paraId="79327A0B" w14:textId="3FD6F7D1" w:rsidR="00664CF1" w:rsidRDefault="004A25D5" w:rsidP="004A25D5">
      <w:pPr>
        <w:pStyle w:val="2"/>
      </w:pPr>
      <w:bookmarkStart w:id="30" w:name="_Toc135348323"/>
      <w:r>
        <w:t>Create DML Trigger</w:t>
      </w:r>
      <w:bookmarkEnd w:id="30"/>
    </w:p>
    <w:p w14:paraId="0BB95124" w14:textId="5DC74AFF" w:rsidR="00664CF1" w:rsidRDefault="002E14EE" w:rsidP="00BF643D">
      <w:pPr>
        <w:pStyle w:val="4"/>
      </w:pPr>
      <w:r>
        <w:t>Create TRIGGER</w:t>
      </w:r>
      <w:r w:rsidR="00BF643D">
        <w:t xml:space="preserve"> 1-usul</w:t>
      </w:r>
    </w:p>
    <w:p w14:paraId="15248FB7" w14:textId="591E27C5" w:rsidR="00BE268C" w:rsidRDefault="002E14EE" w:rsidP="00BE268C">
      <w:pPr>
        <w:ind w:left="-851"/>
        <w:rPr>
          <w:szCs w:val="28"/>
        </w:rPr>
      </w:pPr>
      <w:r>
        <w:drawing>
          <wp:inline distT="0" distB="0" distL="0" distR="0" wp14:anchorId="0BF6B33B" wp14:editId="2404FD99">
            <wp:extent cx="2937173" cy="2100489"/>
            <wp:effectExtent l="76200" t="76200" r="130175" b="128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016" t="58094" r="73794" b="11150"/>
                    <a:stretch/>
                  </pic:blipFill>
                  <pic:spPr bwMode="auto">
                    <a:xfrm>
                      <a:off x="0" y="0"/>
                      <a:ext cx="2954099" cy="2112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68C" w:rsidRPr="00BE268C">
        <w:rPr>
          <w:szCs w:val="28"/>
        </w:rPr>
        <w:drawing>
          <wp:inline distT="0" distB="0" distL="0" distR="0" wp14:anchorId="16B6BE1C" wp14:editId="17A66C09">
            <wp:extent cx="3150979" cy="2126446"/>
            <wp:effectExtent l="76200" t="76200" r="125730" b="1409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67915" cy="2137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49BE8" w14:textId="2DF7CD2A" w:rsidR="0001433D" w:rsidRDefault="00EF5020" w:rsidP="00BF643D">
      <w:pPr>
        <w:pStyle w:val="4"/>
      </w:pPr>
      <w:r>
        <w:drawing>
          <wp:anchor distT="0" distB="0" distL="114300" distR="114300" simplePos="0" relativeHeight="251674624" behindDoc="0" locked="0" layoutInCell="1" allowOverlap="1" wp14:anchorId="4B7E6F88" wp14:editId="476E7494">
            <wp:simplePos x="0" y="0"/>
            <wp:positionH relativeFrom="page">
              <wp:align>left</wp:align>
            </wp:positionH>
            <wp:positionV relativeFrom="paragraph">
              <wp:posOffset>450578</wp:posOffset>
            </wp:positionV>
            <wp:extent cx="3151414" cy="1330129"/>
            <wp:effectExtent l="76200" t="76200" r="125730" b="13716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34" r="42885" b="7407"/>
                    <a:stretch/>
                  </pic:blipFill>
                  <pic:spPr bwMode="auto">
                    <a:xfrm>
                      <a:off x="0" y="0"/>
                      <a:ext cx="3151414" cy="1330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F643D">
        <w:t>Create TRIGGER 2-usul</w:t>
      </w:r>
    </w:p>
    <w:p w14:paraId="52835B62" w14:textId="6977A4BD" w:rsidR="001055E7" w:rsidRDefault="00EF5020" w:rsidP="00EF5020">
      <w:pPr>
        <w:ind w:left="3544"/>
        <w:rPr>
          <w:szCs w:val="28"/>
        </w:rPr>
      </w:pPr>
      <w:r w:rsidRPr="00EF5020">
        <w:rPr>
          <w:szCs w:val="28"/>
        </w:rPr>
        <w:drawing>
          <wp:inline distT="0" distB="0" distL="0" distR="0" wp14:anchorId="10E3F5A8" wp14:editId="038E8043">
            <wp:extent cx="3918857" cy="3428998"/>
            <wp:effectExtent l="76200" t="76200" r="139065" b="133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501" cy="3458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4EF87" w14:textId="2E590379" w:rsidR="000C50CF" w:rsidRDefault="00804AC4" w:rsidP="003C3215">
      <w:pPr>
        <w:rPr>
          <w:szCs w:val="28"/>
        </w:rPr>
      </w:pPr>
      <w:r w:rsidRPr="00804AC4">
        <w:rPr>
          <w:szCs w:val="28"/>
        </w:rPr>
        <w:drawing>
          <wp:inline distT="0" distB="0" distL="0" distR="0" wp14:anchorId="5DC18DDB" wp14:editId="72E17FF6">
            <wp:extent cx="4604657" cy="963103"/>
            <wp:effectExtent l="76200" t="76200" r="139065" b="1422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4657" cy="9631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5B584" w14:textId="457C2E85" w:rsidR="00AB1422" w:rsidRDefault="00AB1422" w:rsidP="00AB1422">
      <w:pPr>
        <w:pStyle w:val="2"/>
      </w:pPr>
      <w:bookmarkStart w:id="31" w:name="_Toc135348324"/>
      <w:r>
        <w:lastRenderedPageBreak/>
        <w:t>Manage Trigger</w:t>
      </w:r>
      <w:bookmarkEnd w:id="31"/>
    </w:p>
    <w:p w14:paraId="0625993C" w14:textId="5CD94A5E" w:rsidR="002F0B62" w:rsidRDefault="002F0B62" w:rsidP="00276BE9">
      <w:pPr>
        <w:rPr>
          <w:szCs w:val="28"/>
        </w:rPr>
      </w:pPr>
      <w:r w:rsidRPr="002F0B62">
        <w:rPr>
          <w:szCs w:val="28"/>
        </w:rPr>
        <w:drawing>
          <wp:inline distT="0" distB="0" distL="0" distR="0" wp14:anchorId="1706E76B" wp14:editId="785D515B">
            <wp:extent cx="3657696" cy="957968"/>
            <wp:effectExtent l="76200" t="76200" r="133350" b="128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96" cy="9579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1C2AE" w14:textId="3849E6BC" w:rsidR="00276BE9" w:rsidRDefault="00276BE9" w:rsidP="00276BE9">
      <w:pPr>
        <w:rPr>
          <w:szCs w:val="28"/>
        </w:rPr>
      </w:pPr>
      <w:r>
        <w:rPr>
          <w:szCs w:val="28"/>
        </w:rPr>
        <w:t>Komplyatsiya qilish:</w:t>
      </w:r>
    </w:p>
    <w:p w14:paraId="29066E2B" w14:textId="4B2E80CF" w:rsidR="00276BE9" w:rsidRDefault="00D65002" w:rsidP="00276BE9">
      <w:pPr>
        <w:rPr>
          <w:szCs w:val="28"/>
        </w:rPr>
      </w:pPr>
      <w:r w:rsidRPr="00D65002">
        <w:rPr>
          <w:szCs w:val="28"/>
        </w:rPr>
        <w:drawing>
          <wp:inline distT="0" distB="0" distL="0" distR="0" wp14:anchorId="52106D46" wp14:editId="07854ECE">
            <wp:extent cx="3489258" cy="1148443"/>
            <wp:effectExtent l="76200" t="76200" r="130810" b="128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00998" cy="1152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18B1E" w14:textId="32FACE65" w:rsidR="00AB1422" w:rsidRDefault="001031DA" w:rsidP="003C3215">
      <w:pPr>
        <w:rPr>
          <w:szCs w:val="28"/>
        </w:rPr>
      </w:pPr>
      <w:r>
        <w:rPr>
          <w:szCs w:val="28"/>
        </w:rPr>
        <w:t>Enable:</w:t>
      </w:r>
    </w:p>
    <w:p w14:paraId="5ACCD54D" w14:textId="40AB5A31" w:rsidR="001031DA" w:rsidRDefault="001031DA" w:rsidP="003C3215">
      <w:pPr>
        <w:rPr>
          <w:szCs w:val="28"/>
        </w:rPr>
      </w:pPr>
      <w:r w:rsidRPr="001031DA">
        <w:rPr>
          <w:szCs w:val="28"/>
        </w:rPr>
        <w:drawing>
          <wp:inline distT="0" distB="0" distL="0" distR="0" wp14:anchorId="08AFF208" wp14:editId="3D8851DF">
            <wp:extent cx="2977321" cy="1143030"/>
            <wp:effectExtent l="76200" t="76200" r="128270" b="133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77321" cy="1143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5C81F" w14:textId="189C8D01" w:rsidR="001031DA" w:rsidRDefault="001031DA" w:rsidP="003C3215">
      <w:pPr>
        <w:rPr>
          <w:szCs w:val="28"/>
        </w:rPr>
      </w:pPr>
      <w:r>
        <w:rPr>
          <w:szCs w:val="28"/>
        </w:rPr>
        <w:t>Disable:</w:t>
      </w:r>
    </w:p>
    <w:p w14:paraId="7D771F23" w14:textId="785FF238" w:rsidR="0001433D" w:rsidRDefault="001031DA" w:rsidP="003C3215">
      <w:pPr>
        <w:rPr>
          <w:szCs w:val="28"/>
        </w:rPr>
      </w:pPr>
      <w:r w:rsidRPr="001031DA">
        <w:rPr>
          <w:szCs w:val="28"/>
        </w:rPr>
        <w:drawing>
          <wp:inline distT="0" distB="0" distL="0" distR="0" wp14:anchorId="4F3761AB" wp14:editId="4BA9385E">
            <wp:extent cx="3015422" cy="979740"/>
            <wp:effectExtent l="76200" t="76200" r="128270" b="1257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15422" cy="979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DC3C91" w14:textId="1622DCE5" w:rsidR="004C423E" w:rsidRDefault="004C423E" w:rsidP="003C3215">
      <w:pPr>
        <w:rPr>
          <w:szCs w:val="28"/>
        </w:rPr>
      </w:pPr>
      <w:r>
        <w:rPr>
          <w:szCs w:val="28"/>
        </w:rPr>
        <w:t>Disable All Triggers:</w:t>
      </w:r>
    </w:p>
    <w:p w14:paraId="528103FF" w14:textId="0A44FFD0" w:rsidR="004C423E" w:rsidRDefault="004C423E" w:rsidP="003C3215">
      <w:pPr>
        <w:rPr>
          <w:szCs w:val="28"/>
        </w:rPr>
      </w:pPr>
      <w:r w:rsidRPr="004C423E">
        <w:rPr>
          <w:szCs w:val="28"/>
        </w:rPr>
        <w:drawing>
          <wp:inline distT="0" distB="0" distL="0" distR="0" wp14:anchorId="141672D5" wp14:editId="0D12AE2C">
            <wp:extent cx="3320230" cy="968854"/>
            <wp:effectExtent l="76200" t="76200" r="128270" b="136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20230" cy="9688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1B15D" w14:textId="1D5C7267" w:rsidR="00AB1422" w:rsidRDefault="00AB1422" w:rsidP="00AB1422">
      <w:pPr>
        <w:pStyle w:val="2"/>
      </w:pPr>
      <w:bookmarkStart w:id="32" w:name="_Toc135348325"/>
      <w:r>
        <w:lastRenderedPageBreak/>
        <w:t>Create Stored Procedure</w:t>
      </w:r>
      <w:bookmarkEnd w:id="32"/>
    </w:p>
    <w:p w14:paraId="7E9D8D44" w14:textId="7913E416" w:rsidR="00AB1422" w:rsidRDefault="00EF0F63" w:rsidP="003C3215">
      <w:pPr>
        <w:rPr>
          <w:szCs w:val="28"/>
        </w:rPr>
      </w:pPr>
      <w:r>
        <w:rPr>
          <w:szCs w:val="28"/>
        </w:rPr>
        <w:t>Create Procedure:</w:t>
      </w:r>
    </w:p>
    <w:p w14:paraId="0B220633" w14:textId="28FD0186" w:rsidR="00EF0F63" w:rsidRDefault="00EF0F63" w:rsidP="003C3215">
      <w:pPr>
        <w:rPr>
          <w:szCs w:val="28"/>
        </w:rPr>
      </w:pPr>
      <w:r>
        <w:drawing>
          <wp:inline distT="0" distB="0" distL="0" distR="0" wp14:anchorId="6F9D941F" wp14:editId="19BFC765">
            <wp:extent cx="2466514" cy="1502229"/>
            <wp:effectExtent l="76200" t="76200" r="124460" b="136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35555" r="72282" b="34432"/>
                    <a:stretch/>
                  </pic:blipFill>
                  <pic:spPr bwMode="auto">
                    <a:xfrm>
                      <a:off x="0" y="0"/>
                      <a:ext cx="2477467" cy="150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4950" w14:textId="5EBBCD33" w:rsidR="0051326C" w:rsidRDefault="00D11506" w:rsidP="0051326C">
      <w:pPr>
        <w:ind w:left="-851"/>
        <w:rPr>
          <w:szCs w:val="28"/>
        </w:rPr>
      </w:pPr>
      <w:r w:rsidRPr="00D11506">
        <w:rPr>
          <w:szCs w:val="28"/>
        </w:rPr>
        <w:drawing>
          <wp:inline distT="0" distB="0" distL="0" distR="0" wp14:anchorId="65BBFCFC" wp14:editId="4AD5F721">
            <wp:extent cx="6439068" cy="1959480"/>
            <wp:effectExtent l="76200" t="76200" r="133350" b="136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39068" cy="195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7FDF7" w14:textId="3E170840" w:rsidR="0001433D" w:rsidRDefault="007C1080" w:rsidP="003C3215">
      <w:pPr>
        <w:rPr>
          <w:szCs w:val="28"/>
        </w:rPr>
      </w:pPr>
      <w:r w:rsidRPr="007C1080">
        <w:rPr>
          <w:szCs w:val="28"/>
        </w:rPr>
        <w:drawing>
          <wp:inline distT="0" distB="0" distL="0" distR="0" wp14:anchorId="14A44F3D" wp14:editId="67EEA992">
            <wp:extent cx="3421336" cy="1877785"/>
            <wp:effectExtent l="76200" t="76200" r="141605" b="1416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6755" cy="18807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6420F7" w14:textId="6EA8EF54" w:rsidR="00107D29" w:rsidRDefault="00107D29" w:rsidP="003C3215">
      <w:pPr>
        <w:rPr>
          <w:szCs w:val="28"/>
        </w:rPr>
      </w:pPr>
      <w:r>
        <w:rPr>
          <w:szCs w:val="28"/>
        </w:rPr>
        <w:t>Komplyatsiya:</w:t>
      </w:r>
    </w:p>
    <w:p w14:paraId="14F2B53D" w14:textId="1A83C0F2" w:rsidR="00107D29" w:rsidRDefault="00107D29" w:rsidP="003C3215">
      <w:pPr>
        <w:rPr>
          <w:szCs w:val="28"/>
        </w:rPr>
      </w:pPr>
      <w:r>
        <w:drawing>
          <wp:inline distT="0" distB="0" distL="0" distR="0" wp14:anchorId="2D7BD68D" wp14:editId="5D446E51">
            <wp:extent cx="3503930" cy="1094014"/>
            <wp:effectExtent l="76200" t="76200" r="134620" b="12573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6715" t="21061" r="60356" b="66211"/>
                    <a:stretch/>
                  </pic:blipFill>
                  <pic:spPr bwMode="auto">
                    <a:xfrm>
                      <a:off x="0" y="0"/>
                      <a:ext cx="3521184" cy="1099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C33A" w14:textId="22EB44F7" w:rsidR="00405AE4" w:rsidRDefault="00BF4C14" w:rsidP="00BF4C14">
      <w:pPr>
        <w:pStyle w:val="4"/>
      </w:pPr>
      <w:r>
        <w:lastRenderedPageBreak/>
        <w:t>Protsedurani ishlatish</w:t>
      </w:r>
    </w:p>
    <w:p w14:paraId="1CDE6377" w14:textId="0B8FFEA2" w:rsidR="00BF4C14" w:rsidRDefault="00BF4C14" w:rsidP="003C3215">
      <w:pPr>
        <w:rPr>
          <w:szCs w:val="28"/>
        </w:rPr>
      </w:pPr>
      <w:r>
        <w:rPr>
          <w:szCs w:val="28"/>
        </w:rPr>
        <w:t>Salaryni aniqlaymiz:</w:t>
      </w:r>
    </w:p>
    <w:p w14:paraId="2E2842E0" w14:textId="5C38DBFA" w:rsidR="00BF4C14" w:rsidRDefault="00BF4C14" w:rsidP="003C3215">
      <w:pPr>
        <w:rPr>
          <w:szCs w:val="28"/>
        </w:rPr>
      </w:pPr>
      <w:r w:rsidRPr="00BF4C14">
        <w:rPr>
          <w:szCs w:val="28"/>
        </w:rPr>
        <w:drawing>
          <wp:inline distT="0" distB="0" distL="0" distR="0" wp14:anchorId="17C4C5DC" wp14:editId="5948E07F">
            <wp:extent cx="2658868" cy="2275114"/>
            <wp:effectExtent l="76200" t="76200" r="141605" b="12573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64713" cy="2280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BF923" w14:textId="2C731593" w:rsidR="007C1080" w:rsidRDefault="00D81D18" w:rsidP="003C3215">
      <w:pPr>
        <w:rPr>
          <w:szCs w:val="28"/>
        </w:rPr>
      </w:pPr>
      <w:r>
        <w:rPr>
          <w:szCs w:val="28"/>
        </w:rPr>
        <w:t>Qiymatni o`zgartiramiz:</w:t>
      </w:r>
    </w:p>
    <w:p w14:paraId="179726A0" w14:textId="560F6505" w:rsidR="00BF4C14" w:rsidRDefault="007C1080" w:rsidP="003C3215">
      <w:pPr>
        <w:rPr>
          <w:szCs w:val="28"/>
        </w:rPr>
      </w:pPr>
      <w:r w:rsidRPr="007C1080">
        <w:rPr>
          <w:szCs w:val="28"/>
        </w:rPr>
        <w:drawing>
          <wp:inline distT="0" distB="0" distL="0" distR="0" wp14:anchorId="74ABD96E" wp14:editId="3A6DCED3">
            <wp:extent cx="3543026" cy="1611086"/>
            <wp:effectExtent l="76200" t="76200" r="133985" b="1416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8912" cy="1613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348A2" w14:textId="46BB3B37" w:rsidR="00D81D18" w:rsidRDefault="00D81D18" w:rsidP="003C3215">
      <w:pPr>
        <w:rPr>
          <w:szCs w:val="28"/>
        </w:rPr>
      </w:pPr>
      <w:r>
        <w:rPr>
          <w:szCs w:val="28"/>
        </w:rPr>
        <w:t>Natijani tekshiramiz:</w:t>
      </w:r>
      <w:r w:rsidR="00F1488D">
        <w:rPr>
          <w:szCs w:val="28"/>
        </w:rPr>
        <w:t xml:space="preserve"> </w:t>
      </w:r>
      <w:r w:rsidR="006D62F8">
        <w:rPr>
          <w:szCs w:val="28"/>
        </w:rPr>
        <w:t xml:space="preserve">  </w:t>
      </w:r>
      <w:r w:rsidR="00F1488D">
        <w:rPr>
          <w:szCs w:val="28"/>
        </w:rPr>
        <w:t>Salary 1 baravar oshdi.</w:t>
      </w:r>
    </w:p>
    <w:p w14:paraId="326E8C10" w14:textId="49E3BD36" w:rsidR="00D81D18" w:rsidRDefault="00D81D18" w:rsidP="003C3215">
      <w:pPr>
        <w:rPr>
          <w:szCs w:val="28"/>
        </w:rPr>
      </w:pPr>
      <w:r w:rsidRPr="00D81D18">
        <w:rPr>
          <w:szCs w:val="28"/>
        </w:rPr>
        <w:drawing>
          <wp:inline distT="0" distB="0" distL="0" distR="0" wp14:anchorId="7DFF72B2" wp14:editId="09F6B8A3">
            <wp:extent cx="2503844" cy="2155371"/>
            <wp:effectExtent l="76200" t="76200" r="125095" b="130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07789" cy="2158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C84F34" w14:textId="41683368" w:rsidR="00AB1422" w:rsidRDefault="00AB1422" w:rsidP="00AB1422">
      <w:pPr>
        <w:pStyle w:val="2"/>
      </w:pPr>
      <w:bookmarkStart w:id="33" w:name="_Toc135348326"/>
      <w:r>
        <w:lastRenderedPageBreak/>
        <w:t>Use of Function</w:t>
      </w:r>
      <w:bookmarkEnd w:id="33"/>
    </w:p>
    <w:p w14:paraId="4F894E21" w14:textId="2FD4452D" w:rsidR="00AB1422" w:rsidRDefault="00793AC3" w:rsidP="003C3215">
      <w:pPr>
        <w:rPr>
          <w:szCs w:val="28"/>
        </w:rPr>
      </w:pPr>
      <w:r>
        <w:rPr>
          <w:szCs w:val="28"/>
        </w:rPr>
        <w:t>Create Function</w:t>
      </w:r>
    </w:p>
    <w:p w14:paraId="7D6E904F" w14:textId="4AB221B0" w:rsidR="00793AC3" w:rsidRDefault="00793AC3" w:rsidP="003C3215">
      <w:pPr>
        <w:rPr>
          <w:szCs w:val="28"/>
        </w:rPr>
      </w:pPr>
      <w:r>
        <w:drawing>
          <wp:inline distT="0" distB="0" distL="0" distR="0" wp14:anchorId="2EC3270B" wp14:editId="51AEB2A1">
            <wp:extent cx="2422984" cy="1605643"/>
            <wp:effectExtent l="76200" t="76200" r="130175" b="128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512" t="47215" r="73123" b="22900"/>
                    <a:stretch/>
                  </pic:blipFill>
                  <pic:spPr bwMode="auto">
                    <a:xfrm>
                      <a:off x="0" y="0"/>
                      <a:ext cx="2430484" cy="16106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72FF" w14:textId="0876E1A8" w:rsidR="0001433D" w:rsidRDefault="002F6483" w:rsidP="002F6483">
      <w:pPr>
        <w:ind w:left="-709"/>
        <w:rPr>
          <w:szCs w:val="28"/>
        </w:rPr>
      </w:pPr>
      <w:r w:rsidRPr="002F6483">
        <w:rPr>
          <w:szCs w:val="28"/>
        </w:rPr>
        <w:drawing>
          <wp:inline distT="0" distB="0" distL="0" distR="0" wp14:anchorId="53BB9AF5" wp14:editId="129C64CF">
            <wp:extent cx="6453683" cy="1986098"/>
            <wp:effectExtent l="76200" t="76200" r="137795" b="128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2682"/>
                    <a:stretch/>
                  </pic:blipFill>
                  <pic:spPr bwMode="auto">
                    <a:xfrm>
                      <a:off x="0" y="0"/>
                      <a:ext cx="6455397" cy="19866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690C" w14:textId="0FCF1DB9" w:rsidR="002F6483" w:rsidRDefault="00450E9C" w:rsidP="003C3215">
      <w:pPr>
        <w:rPr>
          <w:szCs w:val="28"/>
        </w:rPr>
      </w:pPr>
      <w:r w:rsidRPr="00450E9C">
        <w:rPr>
          <w:szCs w:val="28"/>
        </w:rPr>
        <w:drawing>
          <wp:inline distT="0" distB="0" distL="0" distR="0" wp14:anchorId="17B40BCA" wp14:editId="3C8AC6F2">
            <wp:extent cx="4999851" cy="903514"/>
            <wp:effectExtent l="76200" t="76200" r="125095" b="12573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0676" cy="9072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0D91F" w14:textId="47DBDA5B" w:rsidR="00AB1422" w:rsidRDefault="00B8206A" w:rsidP="00B8206A">
      <w:pPr>
        <w:pStyle w:val="4"/>
      </w:pPr>
      <w:r>
        <w:t xml:space="preserve">Get_Sal </w:t>
      </w:r>
      <w:r w:rsidR="004E6DBF">
        <w:t>nomli f</w:t>
      </w:r>
      <w:r>
        <w:t>unksiya</w:t>
      </w:r>
      <w:r w:rsidR="004E6DBF">
        <w:t xml:space="preserve"> yaratish</w:t>
      </w:r>
    </w:p>
    <w:p w14:paraId="17755C3A" w14:textId="06D30C9A" w:rsidR="00AB1422" w:rsidRDefault="0029210F" w:rsidP="003C3215">
      <w:pPr>
        <w:rPr>
          <w:szCs w:val="28"/>
        </w:rPr>
      </w:pPr>
      <w:r w:rsidRPr="0029210F">
        <w:rPr>
          <w:szCs w:val="28"/>
        </w:rPr>
        <w:drawing>
          <wp:inline distT="0" distB="0" distL="0" distR="0" wp14:anchorId="69971B7A" wp14:editId="718B60FC">
            <wp:extent cx="2634343" cy="2238164"/>
            <wp:effectExtent l="76200" t="76200" r="128270" b="12446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34343" cy="2238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CE8F78" w14:textId="77777777" w:rsidR="0034757D" w:rsidRDefault="0034757D" w:rsidP="0034757D">
      <w:pPr>
        <w:rPr>
          <w:szCs w:val="28"/>
        </w:rPr>
      </w:pPr>
      <w:r>
        <w:rPr>
          <w:szCs w:val="28"/>
        </w:rPr>
        <w:lastRenderedPageBreak/>
        <w:t>Komplyatsiya:</w:t>
      </w:r>
    </w:p>
    <w:p w14:paraId="5662E9C6" w14:textId="77777777" w:rsidR="0034757D" w:rsidRDefault="0034757D" w:rsidP="0034757D">
      <w:pPr>
        <w:rPr>
          <w:szCs w:val="28"/>
        </w:rPr>
      </w:pPr>
      <w:r>
        <w:drawing>
          <wp:inline distT="0" distB="0" distL="0" distR="0" wp14:anchorId="2BAF4273" wp14:editId="2F059F34">
            <wp:extent cx="2520043" cy="786820"/>
            <wp:effectExtent l="76200" t="76200" r="128270" b="127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6715" t="21061" r="60356" b="66211"/>
                    <a:stretch/>
                  </pic:blipFill>
                  <pic:spPr bwMode="auto">
                    <a:xfrm>
                      <a:off x="0" y="0"/>
                      <a:ext cx="2555543" cy="797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BBF1" w14:textId="24BB98F1" w:rsidR="00AB1422" w:rsidRDefault="002402F1" w:rsidP="003C3215">
      <w:pPr>
        <w:rPr>
          <w:szCs w:val="28"/>
        </w:rPr>
      </w:pPr>
      <w:r>
        <w:rPr>
          <w:szCs w:val="28"/>
        </w:rPr>
        <w:t xml:space="preserve">Funksiyani ishlatamiz:   </w:t>
      </w:r>
      <w:r w:rsidR="00D77B47">
        <w:rPr>
          <w:szCs w:val="28"/>
        </w:rPr>
        <w:t>S</w:t>
      </w:r>
      <w:r>
        <w:rPr>
          <w:szCs w:val="28"/>
        </w:rPr>
        <w:t>alary ning qiymati oshirilib taklif qilinmoqda.</w:t>
      </w:r>
    </w:p>
    <w:p w14:paraId="70137F23" w14:textId="5563AB39" w:rsidR="002402F1" w:rsidRDefault="002402F1" w:rsidP="003C3215">
      <w:pPr>
        <w:rPr>
          <w:szCs w:val="28"/>
        </w:rPr>
      </w:pPr>
      <w:r w:rsidRPr="002402F1">
        <w:rPr>
          <w:szCs w:val="28"/>
        </w:rPr>
        <w:drawing>
          <wp:inline distT="0" distB="0" distL="0" distR="0" wp14:anchorId="6F2E1BAC" wp14:editId="29454B60">
            <wp:extent cx="3597823" cy="2324161"/>
            <wp:effectExtent l="76200" t="76200" r="136525" b="133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97823" cy="2324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C8531" w14:textId="6188609C" w:rsidR="00BB7F46" w:rsidRDefault="00BB7F46" w:rsidP="00BB7F46">
      <w:pPr>
        <w:pStyle w:val="1"/>
      </w:pPr>
      <w:bookmarkStart w:id="34" w:name="_Toc135348327"/>
      <w:r>
        <w:t>SYNONYM</w:t>
      </w:r>
      <w:bookmarkEnd w:id="34"/>
    </w:p>
    <w:p w14:paraId="47EF31BD" w14:textId="6AA4AA84" w:rsidR="00BB7F46" w:rsidRDefault="00BB7F46" w:rsidP="003C3215">
      <w:pPr>
        <w:rPr>
          <w:szCs w:val="28"/>
        </w:rPr>
      </w:pPr>
      <w:r>
        <w:rPr>
          <w:szCs w:val="28"/>
        </w:rPr>
        <w:t>Create Synonym:</w:t>
      </w:r>
    </w:p>
    <w:p w14:paraId="4A2E7B2B" w14:textId="6980E57F" w:rsidR="00BB7F46" w:rsidRDefault="00BB7F46" w:rsidP="003C3215">
      <w:pPr>
        <w:rPr>
          <w:szCs w:val="28"/>
        </w:rPr>
      </w:pPr>
      <w:r w:rsidRPr="00BB7F46">
        <w:rPr>
          <w:szCs w:val="28"/>
        </w:rPr>
        <w:drawing>
          <wp:inline distT="0" distB="0" distL="0" distR="0" wp14:anchorId="75F48B47" wp14:editId="3780B2EE">
            <wp:extent cx="2057400" cy="1321463"/>
            <wp:effectExtent l="76200" t="76200" r="133350" b="12636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68725" cy="1328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134B2" w14:textId="269F3666" w:rsidR="0092425B" w:rsidRDefault="0092425B" w:rsidP="003C3215">
      <w:pPr>
        <w:rPr>
          <w:szCs w:val="28"/>
        </w:rPr>
      </w:pPr>
      <w:r>
        <w:rPr>
          <w:szCs w:val="28"/>
        </w:rPr>
        <w:t>Customer jadvalini chiqaramiz:</w:t>
      </w:r>
    </w:p>
    <w:p w14:paraId="44F6BFEB" w14:textId="5F5D2190" w:rsidR="0092425B" w:rsidRDefault="0092425B" w:rsidP="003C3215">
      <w:pPr>
        <w:rPr>
          <w:szCs w:val="28"/>
        </w:rPr>
      </w:pPr>
      <w:r w:rsidRPr="0092425B">
        <w:rPr>
          <w:szCs w:val="28"/>
        </w:rPr>
        <w:drawing>
          <wp:inline distT="0" distB="0" distL="0" distR="0" wp14:anchorId="14845851" wp14:editId="6035C1EC">
            <wp:extent cx="2653946" cy="1436914"/>
            <wp:effectExtent l="76200" t="76200" r="127635" b="1257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6913" cy="1449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D67A2" w14:textId="6438F235" w:rsidR="00777E87" w:rsidRDefault="00B4062B" w:rsidP="003C3215">
      <w:pPr>
        <w:rPr>
          <w:szCs w:val="28"/>
        </w:rPr>
      </w:pPr>
      <w:r>
        <w:rPr>
          <w:szCs w:val="28"/>
        </w:rPr>
        <w:lastRenderedPageBreak/>
        <w:t>Usersni tekshiramiz:   ikkovi aynan bir xil</w:t>
      </w:r>
    </w:p>
    <w:p w14:paraId="7C0DABDF" w14:textId="710C2FA2" w:rsidR="00B4062B" w:rsidRDefault="00B4062B" w:rsidP="003C3215">
      <w:pPr>
        <w:rPr>
          <w:szCs w:val="28"/>
        </w:rPr>
      </w:pPr>
      <w:r w:rsidRPr="00B4062B">
        <w:rPr>
          <w:szCs w:val="28"/>
        </w:rPr>
        <w:drawing>
          <wp:inline distT="0" distB="0" distL="0" distR="0" wp14:anchorId="4ADEFF7F" wp14:editId="7FA19356">
            <wp:extent cx="3137918" cy="1812472"/>
            <wp:effectExtent l="76200" t="76200" r="139065" b="130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40590" cy="1814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C3F9A" w14:textId="05822553" w:rsidR="002542C0" w:rsidRDefault="00375CCB" w:rsidP="003C3215">
      <w:pPr>
        <w:rPr>
          <w:szCs w:val="28"/>
        </w:rPr>
      </w:pPr>
      <w:r>
        <w:rPr>
          <w:szCs w:val="28"/>
        </w:rPr>
        <w:t>Usersga ma’lumot kiritamiz:</w:t>
      </w:r>
    </w:p>
    <w:p w14:paraId="6CDE923A" w14:textId="7661A38B" w:rsidR="00375CCB" w:rsidRDefault="00375CCB" w:rsidP="00061473">
      <w:pPr>
        <w:ind w:left="-567"/>
        <w:rPr>
          <w:szCs w:val="28"/>
        </w:rPr>
      </w:pPr>
      <w:r w:rsidRPr="00375CCB">
        <w:rPr>
          <w:szCs w:val="28"/>
        </w:rPr>
        <w:drawing>
          <wp:inline distT="0" distB="0" distL="0" distR="0" wp14:anchorId="4C402CA9" wp14:editId="026A44F9">
            <wp:extent cx="6014358" cy="1064917"/>
            <wp:effectExtent l="76200" t="76200" r="139065" b="135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79297" cy="1076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C04F5" w14:textId="1FD69459" w:rsidR="00061473" w:rsidRDefault="00DB007E" w:rsidP="003C3215">
      <w:pPr>
        <w:rPr>
          <w:szCs w:val="28"/>
        </w:rPr>
      </w:pPr>
      <w:r>
        <w:rPr>
          <w:szCs w:val="28"/>
        </w:rPr>
        <w:t>Endi Customer jadvalini tekshiramiz:</w:t>
      </w:r>
      <w:r w:rsidR="00126AEB">
        <w:rPr>
          <w:szCs w:val="28"/>
        </w:rPr>
        <w:t xml:space="preserve">  yangilanish parallel sodir bo`ldi</w:t>
      </w:r>
      <w:r w:rsidR="006045C8">
        <w:rPr>
          <w:szCs w:val="28"/>
        </w:rPr>
        <w:t>.</w:t>
      </w:r>
    </w:p>
    <w:p w14:paraId="12B03A51" w14:textId="5CDA96BD" w:rsidR="00DB007E" w:rsidRDefault="00DB007E" w:rsidP="003C3215">
      <w:pPr>
        <w:rPr>
          <w:szCs w:val="28"/>
        </w:rPr>
      </w:pPr>
      <w:r w:rsidRPr="00DB007E">
        <w:rPr>
          <w:szCs w:val="28"/>
        </w:rPr>
        <w:drawing>
          <wp:inline distT="0" distB="0" distL="0" distR="0" wp14:anchorId="4AAD635B" wp14:editId="399907DC">
            <wp:extent cx="5464628" cy="1504137"/>
            <wp:effectExtent l="76200" t="76200" r="136525" b="134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9697" cy="1511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C061" w14:textId="0F2851D3" w:rsidR="00DB007E" w:rsidRDefault="00247758" w:rsidP="003C3215">
      <w:pPr>
        <w:rPr>
          <w:szCs w:val="28"/>
        </w:rPr>
      </w:pPr>
      <w:r>
        <w:rPr>
          <w:szCs w:val="28"/>
        </w:rPr>
        <w:t>Drop Synonym:</w:t>
      </w:r>
    </w:p>
    <w:p w14:paraId="18D7CFFD" w14:textId="1A311479" w:rsidR="00247758" w:rsidRDefault="00247758" w:rsidP="003C3215">
      <w:pPr>
        <w:rPr>
          <w:szCs w:val="28"/>
        </w:rPr>
      </w:pPr>
      <w:r w:rsidRPr="00247758">
        <w:rPr>
          <w:szCs w:val="28"/>
        </w:rPr>
        <w:drawing>
          <wp:inline distT="0" distB="0" distL="0" distR="0" wp14:anchorId="721CC8B0" wp14:editId="0B71720D">
            <wp:extent cx="2276717" cy="1371600"/>
            <wp:effectExtent l="76200" t="76200" r="142875" b="133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86818" cy="1377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B1ED3" w14:textId="77777777" w:rsidR="00203B9C" w:rsidRDefault="00203B9C" w:rsidP="003C3215">
      <w:pPr>
        <w:rPr>
          <w:szCs w:val="28"/>
        </w:rPr>
      </w:pPr>
    </w:p>
    <w:p w14:paraId="23CFFCD2" w14:textId="2CC36197" w:rsidR="00247758" w:rsidRDefault="00203B9C" w:rsidP="00203B9C">
      <w:pPr>
        <w:pStyle w:val="1"/>
      </w:pPr>
      <w:bookmarkStart w:id="35" w:name="_Toc135348328"/>
      <w:r>
        <w:lastRenderedPageBreak/>
        <w:t>VIEW</w:t>
      </w:r>
      <w:bookmarkEnd w:id="35"/>
    </w:p>
    <w:p w14:paraId="5E83A496" w14:textId="51554A6B" w:rsidR="00203B9C" w:rsidRDefault="00203B9C" w:rsidP="003C3215">
      <w:pPr>
        <w:rPr>
          <w:szCs w:val="28"/>
        </w:rPr>
      </w:pPr>
      <w:r>
        <w:rPr>
          <w:szCs w:val="28"/>
        </w:rPr>
        <w:t>Kompleks View yaratish:</w:t>
      </w:r>
    </w:p>
    <w:p w14:paraId="5014DAD0" w14:textId="4833587D" w:rsidR="00203B9C" w:rsidRDefault="00F10FB7" w:rsidP="003C3215">
      <w:pPr>
        <w:rPr>
          <w:szCs w:val="28"/>
        </w:rPr>
      </w:pPr>
      <w:r w:rsidRPr="00FC09D3">
        <w:rPr>
          <w:szCs w:val="28"/>
        </w:rPr>
        <w:drawing>
          <wp:anchor distT="0" distB="0" distL="114300" distR="114300" simplePos="0" relativeHeight="251675648" behindDoc="0" locked="0" layoutInCell="1" allowOverlap="1" wp14:anchorId="237447B9" wp14:editId="57668EC8">
            <wp:simplePos x="0" y="0"/>
            <wp:positionH relativeFrom="column">
              <wp:posOffset>3806462</wp:posOffset>
            </wp:positionH>
            <wp:positionV relativeFrom="paragraph">
              <wp:posOffset>76200</wp:posOffset>
            </wp:positionV>
            <wp:extent cx="2426970" cy="507365"/>
            <wp:effectExtent l="76200" t="76200" r="125730" b="140335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0"/>
                    <a:stretch/>
                  </pic:blipFill>
                  <pic:spPr bwMode="auto">
                    <a:xfrm>
                      <a:off x="0" y="0"/>
                      <a:ext cx="2426970" cy="5073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03B9C" w:rsidRPr="00203B9C">
        <w:rPr>
          <w:szCs w:val="28"/>
        </w:rPr>
        <w:drawing>
          <wp:inline distT="0" distB="0" distL="0" distR="0" wp14:anchorId="594662FA" wp14:editId="353C3885">
            <wp:extent cx="3317243" cy="3069771"/>
            <wp:effectExtent l="76200" t="76200" r="130810" b="130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951"/>
                    <a:stretch/>
                  </pic:blipFill>
                  <pic:spPr bwMode="auto">
                    <a:xfrm>
                      <a:off x="0" y="0"/>
                      <a:ext cx="3323394" cy="307546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9B21" w14:textId="187FC815" w:rsidR="00FF04B0" w:rsidRDefault="00F052BD" w:rsidP="003C3215">
      <w:pPr>
        <w:rPr>
          <w:szCs w:val="28"/>
        </w:rPr>
      </w:pPr>
      <w:r>
        <w:rPr>
          <w:szCs w:val="28"/>
        </w:rPr>
        <w:t>Viewni tekshiramiz:</w:t>
      </w:r>
    </w:p>
    <w:p w14:paraId="792B7EDB" w14:textId="6ADF2FDA" w:rsidR="00F052BD" w:rsidRDefault="00F052BD" w:rsidP="003C3215">
      <w:pPr>
        <w:rPr>
          <w:szCs w:val="28"/>
        </w:rPr>
      </w:pPr>
      <w:r w:rsidRPr="00F052BD">
        <w:rPr>
          <w:szCs w:val="28"/>
        </w:rPr>
        <w:drawing>
          <wp:inline distT="0" distB="0" distL="0" distR="0" wp14:anchorId="6698982B" wp14:editId="7FF81233">
            <wp:extent cx="3385457" cy="1759172"/>
            <wp:effectExtent l="76200" t="76200" r="139065" b="1270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3093" cy="1768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BABD2" w14:textId="1D3C647E" w:rsidR="00F052BD" w:rsidRDefault="00DD3DB7" w:rsidP="003C3215">
      <w:pPr>
        <w:rPr>
          <w:szCs w:val="28"/>
        </w:rPr>
      </w:pPr>
      <w:r>
        <w:rPr>
          <w:szCs w:val="28"/>
        </w:rPr>
        <w:t>Viewnni o`chirish:</w:t>
      </w:r>
    </w:p>
    <w:p w14:paraId="30E806D9" w14:textId="14806BCC" w:rsidR="00DD3DB7" w:rsidRDefault="00DD3DB7" w:rsidP="003C3215">
      <w:pPr>
        <w:rPr>
          <w:szCs w:val="28"/>
        </w:rPr>
      </w:pPr>
      <w:r w:rsidRPr="00DD3DB7">
        <w:rPr>
          <w:szCs w:val="28"/>
        </w:rPr>
        <w:drawing>
          <wp:inline distT="0" distB="0" distL="0" distR="0" wp14:anchorId="4B4907E4" wp14:editId="218DF7B0">
            <wp:extent cx="2394857" cy="1175657"/>
            <wp:effectExtent l="76200" t="76200" r="139065" b="13906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6579" cy="1176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B41C1F" w14:textId="5BDF7676" w:rsidR="00F10FB7" w:rsidRDefault="00F10FB7" w:rsidP="003C3215">
      <w:pPr>
        <w:rPr>
          <w:szCs w:val="28"/>
        </w:rPr>
      </w:pPr>
    </w:p>
    <w:p w14:paraId="26D07372" w14:textId="3F8F4165" w:rsidR="00F10FB7" w:rsidRDefault="00F06153" w:rsidP="00F06153">
      <w:pPr>
        <w:pStyle w:val="1"/>
      </w:pPr>
      <w:bookmarkStart w:id="36" w:name="_Toc135348329"/>
      <w:r>
        <w:lastRenderedPageBreak/>
        <w:t>Sequence</w:t>
      </w:r>
      <w:bookmarkEnd w:id="36"/>
    </w:p>
    <w:p w14:paraId="75CCA704" w14:textId="5825350C" w:rsidR="00F06153" w:rsidRDefault="00CE5B47" w:rsidP="003C3215">
      <w:pPr>
        <w:rPr>
          <w:szCs w:val="28"/>
        </w:rPr>
      </w:pPr>
      <w:r>
        <w:rPr>
          <w:szCs w:val="28"/>
        </w:rPr>
        <w:t>Create Sequence:</w:t>
      </w:r>
    </w:p>
    <w:p w14:paraId="2670EB3F" w14:textId="08B21850" w:rsidR="00CE5B47" w:rsidRDefault="00CE5B47" w:rsidP="003C3215">
      <w:pPr>
        <w:rPr>
          <w:szCs w:val="28"/>
        </w:rPr>
      </w:pPr>
      <w:r w:rsidRPr="00CE5B47">
        <w:rPr>
          <w:szCs w:val="28"/>
        </w:rPr>
        <w:drawing>
          <wp:inline distT="0" distB="0" distL="0" distR="0" wp14:anchorId="12BEFCCA" wp14:editId="079BE2CF">
            <wp:extent cx="2460171" cy="1510036"/>
            <wp:effectExtent l="76200" t="76200" r="130810" b="128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70629" cy="1516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5B750D" w14:textId="6FCBE69E" w:rsidR="00CE5B47" w:rsidRDefault="00B008B9" w:rsidP="003C3215">
      <w:pPr>
        <w:rPr>
          <w:szCs w:val="28"/>
        </w:rPr>
      </w:pPr>
      <w:r>
        <w:rPr>
          <w:szCs w:val="28"/>
        </w:rPr>
        <w:t>Customer jadvaliga ma’lumot kiritamiz:</w:t>
      </w:r>
    </w:p>
    <w:p w14:paraId="7A942197" w14:textId="6B62F26C" w:rsidR="00B35B0F" w:rsidRDefault="00B008B9" w:rsidP="00225F67">
      <w:pPr>
        <w:ind w:left="-851"/>
        <w:rPr>
          <w:szCs w:val="28"/>
        </w:rPr>
      </w:pPr>
      <w:r w:rsidRPr="00B008B9">
        <w:rPr>
          <w:szCs w:val="28"/>
        </w:rPr>
        <w:drawing>
          <wp:inline distT="0" distB="0" distL="0" distR="0" wp14:anchorId="4F87CFD0" wp14:editId="468B0CBD">
            <wp:extent cx="6525985" cy="1307754"/>
            <wp:effectExtent l="76200" t="76200" r="122555" b="1403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55199" cy="13136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AFA1E" w14:textId="42D183AF" w:rsidR="00B008B9" w:rsidRDefault="00481AC5" w:rsidP="003C3215">
      <w:pPr>
        <w:rPr>
          <w:szCs w:val="28"/>
        </w:rPr>
      </w:pPr>
      <w:r>
        <w:rPr>
          <w:szCs w:val="28"/>
        </w:rPr>
        <w:t>Customer jadvalini tekshiramiz:</w:t>
      </w:r>
    </w:p>
    <w:p w14:paraId="7AB5AE4E" w14:textId="3FB2CA1E" w:rsidR="00481AC5" w:rsidRDefault="00481AC5" w:rsidP="003C3215">
      <w:pPr>
        <w:rPr>
          <w:szCs w:val="28"/>
        </w:rPr>
      </w:pPr>
      <w:r w:rsidRPr="00481AC5">
        <w:rPr>
          <w:szCs w:val="28"/>
        </w:rPr>
        <w:drawing>
          <wp:inline distT="0" distB="0" distL="0" distR="0" wp14:anchorId="5FF68EE2" wp14:editId="1A71F99B">
            <wp:extent cx="5268685" cy="1802294"/>
            <wp:effectExtent l="76200" t="76200" r="141605" b="1409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83198" cy="1807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0BF75" w14:textId="619E74D2" w:rsidR="006726D0" w:rsidRDefault="00225F67" w:rsidP="003C3215">
      <w:pPr>
        <w:rPr>
          <w:szCs w:val="28"/>
        </w:rPr>
      </w:pPr>
      <w:r>
        <w:rPr>
          <w:szCs w:val="28"/>
        </w:rPr>
        <w:t>Sequence ning oxirgi qiymatini aniqlash:</w:t>
      </w:r>
    </w:p>
    <w:p w14:paraId="16F48F3B" w14:textId="5F01FCF4" w:rsidR="00225F67" w:rsidRDefault="00593760" w:rsidP="003C3215">
      <w:pPr>
        <w:rPr>
          <w:szCs w:val="28"/>
        </w:rPr>
      </w:pPr>
      <w:r w:rsidRPr="00593760">
        <w:rPr>
          <w:szCs w:val="28"/>
        </w:rPr>
        <w:drawing>
          <wp:inline distT="0" distB="0" distL="0" distR="0" wp14:anchorId="3657240D" wp14:editId="306FD6E2">
            <wp:extent cx="2253402" cy="1322649"/>
            <wp:effectExtent l="76200" t="76200" r="128270" b="12573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53402" cy="13226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217AC" w14:textId="04E72B8F" w:rsidR="00353ED6" w:rsidRDefault="00C86855" w:rsidP="003C3215">
      <w:pPr>
        <w:rPr>
          <w:szCs w:val="28"/>
        </w:rPr>
      </w:pPr>
      <w:r>
        <w:rPr>
          <w:szCs w:val="28"/>
        </w:rPr>
        <w:lastRenderedPageBreak/>
        <w:t>Userning b</w:t>
      </w:r>
      <w:r w:rsidR="00353ED6">
        <w:rPr>
          <w:szCs w:val="28"/>
        </w:rPr>
        <w:t>archa sequence lar</w:t>
      </w:r>
      <w:r>
        <w:rPr>
          <w:szCs w:val="28"/>
        </w:rPr>
        <w:t>i</w:t>
      </w:r>
      <w:r w:rsidR="00353ED6">
        <w:rPr>
          <w:szCs w:val="28"/>
        </w:rPr>
        <w:t>ni ko`rish:</w:t>
      </w:r>
    </w:p>
    <w:p w14:paraId="42C609FA" w14:textId="483D271B" w:rsidR="00353ED6" w:rsidRDefault="00353ED6" w:rsidP="003C3215">
      <w:pPr>
        <w:rPr>
          <w:szCs w:val="28"/>
        </w:rPr>
      </w:pPr>
      <w:r w:rsidRPr="00353ED6">
        <w:rPr>
          <w:szCs w:val="28"/>
        </w:rPr>
        <w:drawing>
          <wp:inline distT="0" distB="0" distL="0" distR="0" wp14:anchorId="18FE750B" wp14:editId="0941C8FD">
            <wp:extent cx="4131237" cy="1796190"/>
            <wp:effectExtent l="76200" t="76200" r="136525" b="1282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31237" cy="1796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2179D" w14:textId="2E2E6C55" w:rsidR="000E25C9" w:rsidRDefault="00C86855" w:rsidP="003C3215">
      <w:pPr>
        <w:rPr>
          <w:szCs w:val="28"/>
        </w:rPr>
      </w:pPr>
      <w:r>
        <w:rPr>
          <w:szCs w:val="28"/>
        </w:rPr>
        <w:t>Hamma sequence larni ko`rish:</w:t>
      </w:r>
    </w:p>
    <w:p w14:paraId="45FEC3F5" w14:textId="37B12225" w:rsidR="00C86855" w:rsidRDefault="00C86855" w:rsidP="003C3215">
      <w:pPr>
        <w:rPr>
          <w:szCs w:val="28"/>
        </w:rPr>
      </w:pPr>
      <w:r w:rsidRPr="00C86855">
        <w:rPr>
          <w:szCs w:val="28"/>
        </w:rPr>
        <w:drawing>
          <wp:inline distT="0" distB="0" distL="0" distR="0" wp14:anchorId="5E5309A2" wp14:editId="038B5B48">
            <wp:extent cx="4570916" cy="1638300"/>
            <wp:effectExtent l="76200" t="76200" r="134620" b="133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7522" cy="1640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7B2EB" w14:textId="31EE3E7B" w:rsidR="00FB6105" w:rsidRDefault="00213B71" w:rsidP="003C3215">
      <w:pPr>
        <w:rPr>
          <w:szCs w:val="28"/>
        </w:rPr>
      </w:pPr>
      <w:r>
        <w:rPr>
          <w:szCs w:val="28"/>
        </w:rPr>
        <w:t>Drop Sequence:</w:t>
      </w:r>
    </w:p>
    <w:p w14:paraId="1BDFBE44" w14:textId="20C2F704" w:rsidR="00213B71" w:rsidRPr="005147AD" w:rsidRDefault="00213B71" w:rsidP="003C3215">
      <w:pPr>
        <w:rPr>
          <w:szCs w:val="28"/>
          <w:lang w:val="en-US"/>
        </w:rPr>
      </w:pPr>
      <w:r w:rsidRPr="00213B71">
        <w:rPr>
          <w:szCs w:val="28"/>
        </w:rPr>
        <w:drawing>
          <wp:inline distT="0" distB="0" distL="0" distR="0" wp14:anchorId="728B279F" wp14:editId="0CCB4678">
            <wp:extent cx="2443675" cy="1148443"/>
            <wp:effectExtent l="76200" t="76200" r="128270" b="128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4372" r="15660"/>
                    <a:stretch/>
                  </pic:blipFill>
                  <pic:spPr bwMode="auto">
                    <a:xfrm>
                      <a:off x="0" y="0"/>
                      <a:ext cx="2448734" cy="115082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3B71" w:rsidRPr="005147AD" w:rsidSect="00BC109A">
      <w:pgSz w:w="11906" w:h="16838"/>
      <w:pgMar w:top="1134" w:right="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8B4512" w14:textId="77777777" w:rsidR="006F7074" w:rsidRDefault="006F7074">
      <w:pPr>
        <w:spacing w:after="0" w:line="240" w:lineRule="auto"/>
      </w:pPr>
      <w:r>
        <w:separator/>
      </w:r>
    </w:p>
  </w:endnote>
  <w:endnote w:type="continuationSeparator" w:id="0">
    <w:p w14:paraId="45EA0BEE" w14:textId="77777777" w:rsidR="006F7074" w:rsidRDefault="006F7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85E98" w14:textId="77777777" w:rsidR="00A24C65" w:rsidRDefault="00A24C65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41780E" w14:textId="77777777" w:rsidR="00A24C65" w:rsidRDefault="00A24C65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226E81" w14:textId="77777777" w:rsidR="00A24C65" w:rsidRDefault="00A24C6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D21E84" w14:textId="77777777" w:rsidR="006F7074" w:rsidRDefault="006F7074">
      <w:pPr>
        <w:spacing w:after="0" w:line="240" w:lineRule="auto"/>
      </w:pPr>
      <w:r>
        <w:separator/>
      </w:r>
    </w:p>
  </w:footnote>
  <w:footnote w:type="continuationSeparator" w:id="0">
    <w:p w14:paraId="0CDA9621" w14:textId="77777777" w:rsidR="006F7074" w:rsidRDefault="006F70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6D4AC1" w14:textId="77777777" w:rsidR="00A24C65" w:rsidRDefault="00A24C65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377D56" w14:textId="77777777" w:rsidR="00A24C65" w:rsidRDefault="00A24C65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A8EAD6" w14:textId="77777777" w:rsidR="00A24C65" w:rsidRDefault="00A24C65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F3377"/>
    <w:multiLevelType w:val="hybridMultilevel"/>
    <w:tmpl w:val="20D60C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F11F4"/>
    <w:multiLevelType w:val="hybridMultilevel"/>
    <w:tmpl w:val="8D102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B2D5A"/>
    <w:multiLevelType w:val="hybridMultilevel"/>
    <w:tmpl w:val="45EE07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E5"/>
    <w:rsid w:val="00003E1B"/>
    <w:rsid w:val="000077E7"/>
    <w:rsid w:val="00011267"/>
    <w:rsid w:val="0001433D"/>
    <w:rsid w:val="000148ED"/>
    <w:rsid w:val="000208D2"/>
    <w:rsid w:val="000229E7"/>
    <w:rsid w:val="00031261"/>
    <w:rsid w:val="00031E33"/>
    <w:rsid w:val="00032A1D"/>
    <w:rsid w:val="00040965"/>
    <w:rsid w:val="00040EBC"/>
    <w:rsid w:val="00061473"/>
    <w:rsid w:val="00061BF6"/>
    <w:rsid w:val="00061F0E"/>
    <w:rsid w:val="00065B54"/>
    <w:rsid w:val="0006660E"/>
    <w:rsid w:val="000729FD"/>
    <w:rsid w:val="0007506F"/>
    <w:rsid w:val="0007579F"/>
    <w:rsid w:val="000875E6"/>
    <w:rsid w:val="000901EB"/>
    <w:rsid w:val="00092467"/>
    <w:rsid w:val="000925FA"/>
    <w:rsid w:val="000935C3"/>
    <w:rsid w:val="00094AF4"/>
    <w:rsid w:val="000A0010"/>
    <w:rsid w:val="000A0198"/>
    <w:rsid w:val="000A3B87"/>
    <w:rsid w:val="000A6512"/>
    <w:rsid w:val="000A6BE1"/>
    <w:rsid w:val="000B18B6"/>
    <w:rsid w:val="000B522E"/>
    <w:rsid w:val="000C1050"/>
    <w:rsid w:val="000C50CF"/>
    <w:rsid w:val="000C522D"/>
    <w:rsid w:val="000D3EE8"/>
    <w:rsid w:val="000D737E"/>
    <w:rsid w:val="000E25C9"/>
    <w:rsid w:val="000E37E6"/>
    <w:rsid w:val="000E5DBE"/>
    <w:rsid w:val="000E6CAA"/>
    <w:rsid w:val="000E7359"/>
    <w:rsid w:val="000F05D5"/>
    <w:rsid w:val="000F50B0"/>
    <w:rsid w:val="00102052"/>
    <w:rsid w:val="001031DA"/>
    <w:rsid w:val="001055E7"/>
    <w:rsid w:val="0010567A"/>
    <w:rsid w:val="00107D29"/>
    <w:rsid w:val="001209A1"/>
    <w:rsid w:val="001219EB"/>
    <w:rsid w:val="00123F84"/>
    <w:rsid w:val="001250F9"/>
    <w:rsid w:val="00126AEB"/>
    <w:rsid w:val="0013004B"/>
    <w:rsid w:val="001354E1"/>
    <w:rsid w:val="00137E2E"/>
    <w:rsid w:val="0014248E"/>
    <w:rsid w:val="00142F8A"/>
    <w:rsid w:val="001438CD"/>
    <w:rsid w:val="0014500F"/>
    <w:rsid w:val="00145438"/>
    <w:rsid w:val="00147F97"/>
    <w:rsid w:val="0015038F"/>
    <w:rsid w:val="001529AE"/>
    <w:rsid w:val="0015303B"/>
    <w:rsid w:val="001530D6"/>
    <w:rsid w:val="001621D3"/>
    <w:rsid w:val="001653BB"/>
    <w:rsid w:val="0017540B"/>
    <w:rsid w:val="00176A2A"/>
    <w:rsid w:val="00180F21"/>
    <w:rsid w:val="00182B39"/>
    <w:rsid w:val="00185CA7"/>
    <w:rsid w:val="0018695A"/>
    <w:rsid w:val="00187DBE"/>
    <w:rsid w:val="00196FF7"/>
    <w:rsid w:val="001A5018"/>
    <w:rsid w:val="001A6B72"/>
    <w:rsid w:val="001B176C"/>
    <w:rsid w:val="001B1828"/>
    <w:rsid w:val="001B1883"/>
    <w:rsid w:val="001B437D"/>
    <w:rsid w:val="001C1B3C"/>
    <w:rsid w:val="001D5324"/>
    <w:rsid w:val="001E5440"/>
    <w:rsid w:val="001E5D64"/>
    <w:rsid w:val="001E7B3D"/>
    <w:rsid w:val="00201AB2"/>
    <w:rsid w:val="00203B9C"/>
    <w:rsid w:val="002062AC"/>
    <w:rsid w:val="00212050"/>
    <w:rsid w:val="0021271C"/>
    <w:rsid w:val="00213761"/>
    <w:rsid w:val="00213AE5"/>
    <w:rsid w:val="00213B71"/>
    <w:rsid w:val="00214100"/>
    <w:rsid w:val="00214503"/>
    <w:rsid w:val="00215727"/>
    <w:rsid w:val="002255F7"/>
    <w:rsid w:val="00225F67"/>
    <w:rsid w:val="00230E7D"/>
    <w:rsid w:val="002346E5"/>
    <w:rsid w:val="00234CBC"/>
    <w:rsid w:val="002402F1"/>
    <w:rsid w:val="0024348D"/>
    <w:rsid w:val="002467E4"/>
    <w:rsid w:val="00247758"/>
    <w:rsid w:val="00252283"/>
    <w:rsid w:val="002542C0"/>
    <w:rsid w:val="00261C85"/>
    <w:rsid w:val="002739F8"/>
    <w:rsid w:val="00276B89"/>
    <w:rsid w:val="00276BE9"/>
    <w:rsid w:val="00287B4E"/>
    <w:rsid w:val="0029210F"/>
    <w:rsid w:val="00294E9D"/>
    <w:rsid w:val="002A178F"/>
    <w:rsid w:val="002A2E1A"/>
    <w:rsid w:val="002A4606"/>
    <w:rsid w:val="002A5602"/>
    <w:rsid w:val="002C3A2C"/>
    <w:rsid w:val="002C5580"/>
    <w:rsid w:val="002D2940"/>
    <w:rsid w:val="002E14EE"/>
    <w:rsid w:val="002E1AFB"/>
    <w:rsid w:val="002E1D57"/>
    <w:rsid w:val="002E2F0A"/>
    <w:rsid w:val="002E2F6F"/>
    <w:rsid w:val="002E5462"/>
    <w:rsid w:val="002E6979"/>
    <w:rsid w:val="002F0B62"/>
    <w:rsid w:val="002F6483"/>
    <w:rsid w:val="003001BC"/>
    <w:rsid w:val="0032591C"/>
    <w:rsid w:val="00325999"/>
    <w:rsid w:val="00325EC2"/>
    <w:rsid w:val="00327573"/>
    <w:rsid w:val="003325DD"/>
    <w:rsid w:val="0034315A"/>
    <w:rsid w:val="00343C44"/>
    <w:rsid w:val="003444F8"/>
    <w:rsid w:val="0034757D"/>
    <w:rsid w:val="0035175F"/>
    <w:rsid w:val="00353ED6"/>
    <w:rsid w:val="00357862"/>
    <w:rsid w:val="003641F3"/>
    <w:rsid w:val="00367C03"/>
    <w:rsid w:val="00370277"/>
    <w:rsid w:val="00372738"/>
    <w:rsid w:val="00375CCB"/>
    <w:rsid w:val="00382158"/>
    <w:rsid w:val="00391A90"/>
    <w:rsid w:val="0039208A"/>
    <w:rsid w:val="003927EE"/>
    <w:rsid w:val="003946DA"/>
    <w:rsid w:val="00395F32"/>
    <w:rsid w:val="003A3419"/>
    <w:rsid w:val="003A38D3"/>
    <w:rsid w:val="003A5012"/>
    <w:rsid w:val="003A7857"/>
    <w:rsid w:val="003A7A46"/>
    <w:rsid w:val="003B5886"/>
    <w:rsid w:val="003C3215"/>
    <w:rsid w:val="003C577D"/>
    <w:rsid w:val="003D260C"/>
    <w:rsid w:val="003D7E39"/>
    <w:rsid w:val="003E0AC6"/>
    <w:rsid w:val="003E1353"/>
    <w:rsid w:val="003E7091"/>
    <w:rsid w:val="003F1E4D"/>
    <w:rsid w:val="003F2761"/>
    <w:rsid w:val="003F58C9"/>
    <w:rsid w:val="00400E9B"/>
    <w:rsid w:val="0040497A"/>
    <w:rsid w:val="00405AE4"/>
    <w:rsid w:val="00416445"/>
    <w:rsid w:val="00416D12"/>
    <w:rsid w:val="004229A2"/>
    <w:rsid w:val="004233FE"/>
    <w:rsid w:val="00434D82"/>
    <w:rsid w:val="00450AB7"/>
    <w:rsid w:val="00450E9C"/>
    <w:rsid w:val="00452A5F"/>
    <w:rsid w:val="00453CB0"/>
    <w:rsid w:val="0045491B"/>
    <w:rsid w:val="00470596"/>
    <w:rsid w:val="00470982"/>
    <w:rsid w:val="004775C4"/>
    <w:rsid w:val="00481AC5"/>
    <w:rsid w:val="004832BC"/>
    <w:rsid w:val="00483ADF"/>
    <w:rsid w:val="0048577C"/>
    <w:rsid w:val="00486BCE"/>
    <w:rsid w:val="00491D1A"/>
    <w:rsid w:val="00496863"/>
    <w:rsid w:val="004A25D5"/>
    <w:rsid w:val="004A50C2"/>
    <w:rsid w:val="004A5123"/>
    <w:rsid w:val="004B1A3E"/>
    <w:rsid w:val="004B7488"/>
    <w:rsid w:val="004B7FFA"/>
    <w:rsid w:val="004C1EE6"/>
    <w:rsid w:val="004C423E"/>
    <w:rsid w:val="004C45C9"/>
    <w:rsid w:val="004C6AE5"/>
    <w:rsid w:val="004D1DB9"/>
    <w:rsid w:val="004D2186"/>
    <w:rsid w:val="004D72EF"/>
    <w:rsid w:val="004E67A2"/>
    <w:rsid w:val="004E6DBF"/>
    <w:rsid w:val="004E7026"/>
    <w:rsid w:val="004F1264"/>
    <w:rsid w:val="004F2FFA"/>
    <w:rsid w:val="004F32F3"/>
    <w:rsid w:val="004F5DBB"/>
    <w:rsid w:val="0050207E"/>
    <w:rsid w:val="005029BA"/>
    <w:rsid w:val="00502F48"/>
    <w:rsid w:val="00510C9E"/>
    <w:rsid w:val="00510E88"/>
    <w:rsid w:val="0051326C"/>
    <w:rsid w:val="005147AD"/>
    <w:rsid w:val="00516D73"/>
    <w:rsid w:val="00517676"/>
    <w:rsid w:val="00524729"/>
    <w:rsid w:val="005253C2"/>
    <w:rsid w:val="00534B52"/>
    <w:rsid w:val="00553459"/>
    <w:rsid w:val="00555D83"/>
    <w:rsid w:val="00557906"/>
    <w:rsid w:val="005650F2"/>
    <w:rsid w:val="00570BFE"/>
    <w:rsid w:val="005818CE"/>
    <w:rsid w:val="00581CB8"/>
    <w:rsid w:val="005835FA"/>
    <w:rsid w:val="00585CE2"/>
    <w:rsid w:val="00592869"/>
    <w:rsid w:val="00592D6E"/>
    <w:rsid w:val="00593760"/>
    <w:rsid w:val="00594DB6"/>
    <w:rsid w:val="005963E4"/>
    <w:rsid w:val="005A2602"/>
    <w:rsid w:val="005A562E"/>
    <w:rsid w:val="005A6943"/>
    <w:rsid w:val="005B180E"/>
    <w:rsid w:val="005B1EB8"/>
    <w:rsid w:val="005B7C64"/>
    <w:rsid w:val="005C59CE"/>
    <w:rsid w:val="005D3A07"/>
    <w:rsid w:val="005D4A96"/>
    <w:rsid w:val="005F2693"/>
    <w:rsid w:val="006023C3"/>
    <w:rsid w:val="006024F1"/>
    <w:rsid w:val="006045C8"/>
    <w:rsid w:val="006049AD"/>
    <w:rsid w:val="00604DF6"/>
    <w:rsid w:val="00611FCC"/>
    <w:rsid w:val="00614046"/>
    <w:rsid w:val="00623C12"/>
    <w:rsid w:val="0062492F"/>
    <w:rsid w:val="006257A6"/>
    <w:rsid w:val="006337A3"/>
    <w:rsid w:val="0063716E"/>
    <w:rsid w:val="00637E4D"/>
    <w:rsid w:val="00640963"/>
    <w:rsid w:val="00650D65"/>
    <w:rsid w:val="00660320"/>
    <w:rsid w:val="00664CF1"/>
    <w:rsid w:val="006704CF"/>
    <w:rsid w:val="00671FC4"/>
    <w:rsid w:val="006726D0"/>
    <w:rsid w:val="006731E3"/>
    <w:rsid w:val="00673B88"/>
    <w:rsid w:val="006832F5"/>
    <w:rsid w:val="00686069"/>
    <w:rsid w:val="006912D2"/>
    <w:rsid w:val="00692948"/>
    <w:rsid w:val="00692F15"/>
    <w:rsid w:val="006A139B"/>
    <w:rsid w:val="006A4CD2"/>
    <w:rsid w:val="006B0A65"/>
    <w:rsid w:val="006B2626"/>
    <w:rsid w:val="006B298D"/>
    <w:rsid w:val="006B5964"/>
    <w:rsid w:val="006B61F9"/>
    <w:rsid w:val="006B66CA"/>
    <w:rsid w:val="006C04F1"/>
    <w:rsid w:val="006C58AC"/>
    <w:rsid w:val="006D531E"/>
    <w:rsid w:val="006D62F8"/>
    <w:rsid w:val="006E6F98"/>
    <w:rsid w:val="006F1846"/>
    <w:rsid w:val="006F5BBB"/>
    <w:rsid w:val="006F7074"/>
    <w:rsid w:val="007029EC"/>
    <w:rsid w:val="00703BD2"/>
    <w:rsid w:val="00703D14"/>
    <w:rsid w:val="00704E9E"/>
    <w:rsid w:val="007051E8"/>
    <w:rsid w:val="00716E05"/>
    <w:rsid w:val="00721023"/>
    <w:rsid w:val="00725D43"/>
    <w:rsid w:val="00725E8A"/>
    <w:rsid w:val="00727EE5"/>
    <w:rsid w:val="007301FA"/>
    <w:rsid w:val="00733001"/>
    <w:rsid w:val="0073336C"/>
    <w:rsid w:val="007413E9"/>
    <w:rsid w:val="00743CD1"/>
    <w:rsid w:val="007455BD"/>
    <w:rsid w:val="007462A6"/>
    <w:rsid w:val="0075697D"/>
    <w:rsid w:val="0076065D"/>
    <w:rsid w:val="00766C83"/>
    <w:rsid w:val="00770572"/>
    <w:rsid w:val="00775638"/>
    <w:rsid w:val="0077659B"/>
    <w:rsid w:val="00777E87"/>
    <w:rsid w:val="00782B76"/>
    <w:rsid w:val="0078615D"/>
    <w:rsid w:val="007872FA"/>
    <w:rsid w:val="00793AC3"/>
    <w:rsid w:val="00794421"/>
    <w:rsid w:val="00795F6B"/>
    <w:rsid w:val="0079669D"/>
    <w:rsid w:val="00797895"/>
    <w:rsid w:val="007A2EB3"/>
    <w:rsid w:val="007A5A68"/>
    <w:rsid w:val="007A6C12"/>
    <w:rsid w:val="007A72D4"/>
    <w:rsid w:val="007A7FC7"/>
    <w:rsid w:val="007B2F72"/>
    <w:rsid w:val="007B3A29"/>
    <w:rsid w:val="007B4871"/>
    <w:rsid w:val="007B7502"/>
    <w:rsid w:val="007C1080"/>
    <w:rsid w:val="007C3E10"/>
    <w:rsid w:val="007D24D6"/>
    <w:rsid w:val="007D4CC3"/>
    <w:rsid w:val="007D6480"/>
    <w:rsid w:val="007E059D"/>
    <w:rsid w:val="007E0BA5"/>
    <w:rsid w:val="007E0E93"/>
    <w:rsid w:val="007E1F73"/>
    <w:rsid w:val="007E5839"/>
    <w:rsid w:val="007F1DFF"/>
    <w:rsid w:val="007F551F"/>
    <w:rsid w:val="007F5F5A"/>
    <w:rsid w:val="008034A3"/>
    <w:rsid w:val="00804AC4"/>
    <w:rsid w:val="00816531"/>
    <w:rsid w:val="0081708D"/>
    <w:rsid w:val="008171AA"/>
    <w:rsid w:val="00824564"/>
    <w:rsid w:val="008248C9"/>
    <w:rsid w:val="0083048A"/>
    <w:rsid w:val="008330B3"/>
    <w:rsid w:val="008467DE"/>
    <w:rsid w:val="00854F0F"/>
    <w:rsid w:val="00855D23"/>
    <w:rsid w:val="00861F43"/>
    <w:rsid w:val="00863751"/>
    <w:rsid w:val="008713D9"/>
    <w:rsid w:val="0087278D"/>
    <w:rsid w:val="00874465"/>
    <w:rsid w:val="00891558"/>
    <w:rsid w:val="008977C1"/>
    <w:rsid w:val="008A1012"/>
    <w:rsid w:val="008A6121"/>
    <w:rsid w:val="008A632A"/>
    <w:rsid w:val="008B4F5D"/>
    <w:rsid w:val="008B5388"/>
    <w:rsid w:val="008B62D3"/>
    <w:rsid w:val="008B7D63"/>
    <w:rsid w:val="008C381E"/>
    <w:rsid w:val="008D383C"/>
    <w:rsid w:val="008D5D3A"/>
    <w:rsid w:val="008D78BA"/>
    <w:rsid w:val="008E13D7"/>
    <w:rsid w:val="008E2DCB"/>
    <w:rsid w:val="008E3CB5"/>
    <w:rsid w:val="008F5900"/>
    <w:rsid w:val="008F6EFC"/>
    <w:rsid w:val="00900097"/>
    <w:rsid w:val="00915E53"/>
    <w:rsid w:val="0092425B"/>
    <w:rsid w:val="00933F12"/>
    <w:rsid w:val="00941A9A"/>
    <w:rsid w:val="00944632"/>
    <w:rsid w:val="00956067"/>
    <w:rsid w:val="00965CD0"/>
    <w:rsid w:val="0096736D"/>
    <w:rsid w:val="0096767E"/>
    <w:rsid w:val="00976A10"/>
    <w:rsid w:val="00980074"/>
    <w:rsid w:val="00985636"/>
    <w:rsid w:val="009A201D"/>
    <w:rsid w:val="009A48DA"/>
    <w:rsid w:val="009A4FD2"/>
    <w:rsid w:val="009A632D"/>
    <w:rsid w:val="009B1051"/>
    <w:rsid w:val="009B421D"/>
    <w:rsid w:val="009C0AE5"/>
    <w:rsid w:val="009C413C"/>
    <w:rsid w:val="009C54C0"/>
    <w:rsid w:val="009F05EE"/>
    <w:rsid w:val="009F2133"/>
    <w:rsid w:val="009F26BA"/>
    <w:rsid w:val="009F555A"/>
    <w:rsid w:val="009F573D"/>
    <w:rsid w:val="009F5DB3"/>
    <w:rsid w:val="00A02BDA"/>
    <w:rsid w:val="00A0539B"/>
    <w:rsid w:val="00A07880"/>
    <w:rsid w:val="00A11820"/>
    <w:rsid w:val="00A17682"/>
    <w:rsid w:val="00A219A3"/>
    <w:rsid w:val="00A234E3"/>
    <w:rsid w:val="00A23AC5"/>
    <w:rsid w:val="00A241A7"/>
    <w:rsid w:val="00A24C65"/>
    <w:rsid w:val="00A324AB"/>
    <w:rsid w:val="00A33276"/>
    <w:rsid w:val="00A33F46"/>
    <w:rsid w:val="00A402BE"/>
    <w:rsid w:val="00A45AAB"/>
    <w:rsid w:val="00A45B00"/>
    <w:rsid w:val="00A47AD5"/>
    <w:rsid w:val="00A47B18"/>
    <w:rsid w:val="00A5498C"/>
    <w:rsid w:val="00A60E2C"/>
    <w:rsid w:val="00A62A3E"/>
    <w:rsid w:val="00A65134"/>
    <w:rsid w:val="00A751E0"/>
    <w:rsid w:val="00A75661"/>
    <w:rsid w:val="00A759C3"/>
    <w:rsid w:val="00A75F3F"/>
    <w:rsid w:val="00A814E3"/>
    <w:rsid w:val="00A8186A"/>
    <w:rsid w:val="00A83B5B"/>
    <w:rsid w:val="00A873DA"/>
    <w:rsid w:val="00A9087E"/>
    <w:rsid w:val="00A93C6E"/>
    <w:rsid w:val="00A9729F"/>
    <w:rsid w:val="00AA02E6"/>
    <w:rsid w:val="00AA4B1C"/>
    <w:rsid w:val="00AB1422"/>
    <w:rsid w:val="00AB1ADD"/>
    <w:rsid w:val="00AB3202"/>
    <w:rsid w:val="00AC0620"/>
    <w:rsid w:val="00AC0EC7"/>
    <w:rsid w:val="00AC633E"/>
    <w:rsid w:val="00AD120E"/>
    <w:rsid w:val="00AD4367"/>
    <w:rsid w:val="00AE031A"/>
    <w:rsid w:val="00AE684E"/>
    <w:rsid w:val="00AF73E4"/>
    <w:rsid w:val="00B008B9"/>
    <w:rsid w:val="00B03331"/>
    <w:rsid w:val="00B0583C"/>
    <w:rsid w:val="00B13F7B"/>
    <w:rsid w:val="00B13F91"/>
    <w:rsid w:val="00B237AD"/>
    <w:rsid w:val="00B237EF"/>
    <w:rsid w:val="00B25220"/>
    <w:rsid w:val="00B35B0F"/>
    <w:rsid w:val="00B3633D"/>
    <w:rsid w:val="00B4062B"/>
    <w:rsid w:val="00B43434"/>
    <w:rsid w:val="00B53462"/>
    <w:rsid w:val="00B5517D"/>
    <w:rsid w:val="00B5710C"/>
    <w:rsid w:val="00B57242"/>
    <w:rsid w:val="00B666CF"/>
    <w:rsid w:val="00B70FFA"/>
    <w:rsid w:val="00B7149B"/>
    <w:rsid w:val="00B717D6"/>
    <w:rsid w:val="00B73801"/>
    <w:rsid w:val="00B80036"/>
    <w:rsid w:val="00B8206A"/>
    <w:rsid w:val="00B85B7C"/>
    <w:rsid w:val="00B861AE"/>
    <w:rsid w:val="00BA40F8"/>
    <w:rsid w:val="00BA591B"/>
    <w:rsid w:val="00BB7F46"/>
    <w:rsid w:val="00BC109A"/>
    <w:rsid w:val="00BC20C7"/>
    <w:rsid w:val="00BC291D"/>
    <w:rsid w:val="00BC3D4D"/>
    <w:rsid w:val="00BC5344"/>
    <w:rsid w:val="00BC5BDE"/>
    <w:rsid w:val="00BC64AB"/>
    <w:rsid w:val="00BD18D9"/>
    <w:rsid w:val="00BD3119"/>
    <w:rsid w:val="00BD4504"/>
    <w:rsid w:val="00BD69DA"/>
    <w:rsid w:val="00BD6FBD"/>
    <w:rsid w:val="00BE0900"/>
    <w:rsid w:val="00BE268C"/>
    <w:rsid w:val="00BE69E0"/>
    <w:rsid w:val="00BE7071"/>
    <w:rsid w:val="00BE7B0A"/>
    <w:rsid w:val="00BF30B4"/>
    <w:rsid w:val="00BF4C14"/>
    <w:rsid w:val="00BF5F30"/>
    <w:rsid w:val="00BF643D"/>
    <w:rsid w:val="00C017B3"/>
    <w:rsid w:val="00C07955"/>
    <w:rsid w:val="00C10D87"/>
    <w:rsid w:val="00C11FD3"/>
    <w:rsid w:val="00C12AE9"/>
    <w:rsid w:val="00C13937"/>
    <w:rsid w:val="00C155CC"/>
    <w:rsid w:val="00C17D88"/>
    <w:rsid w:val="00C241BA"/>
    <w:rsid w:val="00C26D89"/>
    <w:rsid w:val="00C278D3"/>
    <w:rsid w:val="00C45EC6"/>
    <w:rsid w:val="00C46E0B"/>
    <w:rsid w:val="00C551C9"/>
    <w:rsid w:val="00C5701B"/>
    <w:rsid w:val="00C62E06"/>
    <w:rsid w:val="00C654E9"/>
    <w:rsid w:val="00C65EC3"/>
    <w:rsid w:val="00C661F0"/>
    <w:rsid w:val="00C73516"/>
    <w:rsid w:val="00C73D00"/>
    <w:rsid w:val="00C8188B"/>
    <w:rsid w:val="00C840D7"/>
    <w:rsid w:val="00C851AC"/>
    <w:rsid w:val="00C865D8"/>
    <w:rsid w:val="00C86855"/>
    <w:rsid w:val="00C90105"/>
    <w:rsid w:val="00C902A9"/>
    <w:rsid w:val="00C961F9"/>
    <w:rsid w:val="00CB0B82"/>
    <w:rsid w:val="00CB0BFB"/>
    <w:rsid w:val="00CB2864"/>
    <w:rsid w:val="00CB5B69"/>
    <w:rsid w:val="00CC21B0"/>
    <w:rsid w:val="00CD239C"/>
    <w:rsid w:val="00CD359E"/>
    <w:rsid w:val="00CD4C97"/>
    <w:rsid w:val="00CD4D5C"/>
    <w:rsid w:val="00CD4FE2"/>
    <w:rsid w:val="00CD5D11"/>
    <w:rsid w:val="00CE3E33"/>
    <w:rsid w:val="00CE3FC5"/>
    <w:rsid w:val="00CE5B47"/>
    <w:rsid w:val="00CE7B19"/>
    <w:rsid w:val="00CF2171"/>
    <w:rsid w:val="00CF2F0D"/>
    <w:rsid w:val="00D102E8"/>
    <w:rsid w:val="00D109A8"/>
    <w:rsid w:val="00D11506"/>
    <w:rsid w:val="00D13394"/>
    <w:rsid w:val="00D13701"/>
    <w:rsid w:val="00D207F8"/>
    <w:rsid w:val="00D22A04"/>
    <w:rsid w:val="00D2494D"/>
    <w:rsid w:val="00D24F45"/>
    <w:rsid w:val="00D2528B"/>
    <w:rsid w:val="00D27653"/>
    <w:rsid w:val="00D304B4"/>
    <w:rsid w:val="00D32296"/>
    <w:rsid w:val="00D40E15"/>
    <w:rsid w:val="00D41668"/>
    <w:rsid w:val="00D416EC"/>
    <w:rsid w:val="00D4204D"/>
    <w:rsid w:val="00D4331D"/>
    <w:rsid w:val="00D5494A"/>
    <w:rsid w:val="00D56F44"/>
    <w:rsid w:val="00D57D2D"/>
    <w:rsid w:val="00D61E4C"/>
    <w:rsid w:val="00D646E9"/>
    <w:rsid w:val="00D65002"/>
    <w:rsid w:val="00D659DE"/>
    <w:rsid w:val="00D70BC9"/>
    <w:rsid w:val="00D72756"/>
    <w:rsid w:val="00D72D64"/>
    <w:rsid w:val="00D72DBA"/>
    <w:rsid w:val="00D755B6"/>
    <w:rsid w:val="00D77B47"/>
    <w:rsid w:val="00D81D18"/>
    <w:rsid w:val="00D822DC"/>
    <w:rsid w:val="00D85E42"/>
    <w:rsid w:val="00D86BC8"/>
    <w:rsid w:val="00D96AD0"/>
    <w:rsid w:val="00DB007E"/>
    <w:rsid w:val="00DB035F"/>
    <w:rsid w:val="00DB0792"/>
    <w:rsid w:val="00DB0993"/>
    <w:rsid w:val="00DB4218"/>
    <w:rsid w:val="00DB4A5A"/>
    <w:rsid w:val="00DC3D11"/>
    <w:rsid w:val="00DC79C6"/>
    <w:rsid w:val="00DD2CD8"/>
    <w:rsid w:val="00DD3DB7"/>
    <w:rsid w:val="00DD3E01"/>
    <w:rsid w:val="00DD63B7"/>
    <w:rsid w:val="00DE5113"/>
    <w:rsid w:val="00DF23F6"/>
    <w:rsid w:val="00E0009D"/>
    <w:rsid w:val="00E00A75"/>
    <w:rsid w:val="00E03EE9"/>
    <w:rsid w:val="00E07DA6"/>
    <w:rsid w:val="00E10DC8"/>
    <w:rsid w:val="00E11400"/>
    <w:rsid w:val="00E127D7"/>
    <w:rsid w:val="00E17C9E"/>
    <w:rsid w:val="00E20982"/>
    <w:rsid w:val="00E220AC"/>
    <w:rsid w:val="00E2525D"/>
    <w:rsid w:val="00E42620"/>
    <w:rsid w:val="00E53944"/>
    <w:rsid w:val="00E55C2B"/>
    <w:rsid w:val="00E57EB1"/>
    <w:rsid w:val="00E57EB5"/>
    <w:rsid w:val="00E602D4"/>
    <w:rsid w:val="00E66CF6"/>
    <w:rsid w:val="00E726A0"/>
    <w:rsid w:val="00E76184"/>
    <w:rsid w:val="00E8026B"/>
    <w:rsid w:val="00E816AA"/>
    <w:rsid w:val="00E84F01"/>
    <w:rsid w:val="00EA23EE"/>
    <w:rsid w:val="00EA47AE"/>
    <w:rsid w:val="00EA702E"/>
    <w:rsid w:val="00EB3500"/>
    <w:rsid w:val="00EB3BD1"/>
    <w:rsid w:val="00EB790E"/>
    <w:rsid w:val="00EC2FDB"/>
    <w:rsid w:val="00EE3658"/>
    <w:rsid w:val="00EE6841"/>
    <w:rsid w:val="00EE6B7F"/>
    <w:rsid w:val="00EF09B9"/>
    <w:rsid w:val="00EF0F63"/>
    <w:rsid w:val="00EF1311"/>
    <w:rsid w:val="00EF27CA"/>
    <w:rsid w:val="00EF5020"/>
    <w:rsid w:val="00EF7CA2"/>
    <w:rsid w:val="00F02A53"/>
    <w:rsid w:val="00F052BD"/>
    <w:rsid w:val="00F06153"/>
    <w:rsid w:val="00F0787B"/>
    <w:rsid w:val="00F10FB7"/>
    <w:rsid w:val="00F1488D"/>
    <w:rsid w:val="00F15BA9"/>
    <w:rsid w:val="00F212B6"/>
    <w:rsid w:val="00F22F60"/>
    <w:rsid w:val="00F447D7"/>
    <w:rsid w:val="00F455E6"/>
    <w:rsid w:val="00F51D54"/>
    <w:rsid w:val="00F63F6E"/>
    <w:rsid w:val="00F6439E"/>
    <w:rsid w:val="00F64DE3"/>
    <w:rsid w:val="00F7204F"/>
    <w:rsid w:val="00F7482D"/>
    <w:rsid w:val="00F804C1"/>
    <w:rsid w:val="00F8086D"/>
    <w:rsid w:val="00F81BA5"/>
    <w:rsid w:val="00F83C6A"/>
    <w:rsid w:val="00F86BF0"/>
    <w:rsid w:val="00F915B8"/>
    <w:rsid w:val="00F95717"/>
    <w:rsid w:val="00F97384"/>
    <w:rsid w:val="00F97868"/>
    <w:rsid w:val="00FA110A"/>
    <w:rsid w:val="00FA2AEF"/>
    <w:rsid w:val="00FA384B"/>
    <w:rsid w:val="00FA5DD8"/>
    <w:rsid w:val="00FB171E"/>
    <w:rsid w:val="00FB32A7"/>
    <w:rsid w:val="00FB3353"/>
    <w:rsid w:val="00FB3795"/>
    <w:rsid w:val="00FB6105"/>
    <w:rsid w:val="00FB7A02"/>
    <w:rsid w:val="00FC09D3"/>
    <w:rsid w:val="00FC60B1"/>
    <w:rsid w:val="00FD059D"/>
    <w:rsid w:val="00FD79AF"/>
    <w:rsid w:val="00FE261D"/>
    <w:rsid w:val="00FE41A9"/>
    <w:rsid w:val="00FE5616"/>
    <w:rsid w:val="00FF0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33317"/>
  <w15:chartTrackingRefBased/>
  <w15:docId w15:val="{7C2DC64C-D2BE-4835-A914-992995485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02E8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BE090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40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3"/>
    </w:pPr>
    <w:rPr>
      <w:rFonts w:eastAsiaTheme="majorEastAsia" w:cstheme="majorBidi"/>
      <w:b/>
      <w:iCs/>
      <w:sz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eastAsiaTheme="majorEastAsia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BE0900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1708D"/>
    <w:rPr>
      <w:rFonts w:ascii="Verdana" w:eastAsiaTheme="majorEastAsia" w:hAnsi="Verdana" w:cstheme="majorBidi"/>
      <w:b/>
      <w:i/>
      <w:noProof/>
      <w:sz w:val="40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1708D"/>
    <w:rPr>
      <w:rFonts w:ascii="Verdana" w:eastAsiaTheme="majorEastAsia" w:hAnsi="Verdana" w:cstheme="majorBidi"/>
      <w:b/>
      <w:iCs/>
      <w:noProof/>
      <w:sz w:val="32"/>
      <w:lang w:val="uz-Latn-UZ"/>
    </w:rPr>
  </w:style>
  <w:style w:type="paragraph" w:styleId="a6">
    <w:name w:val="Normal (Web)"/>
    <w:basedOn w:val="a"/>
    <w:uiPriority w:val="99"/>
    <w:semiHidden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D102E8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a8">
    <w:name w:val="Hyperlink"/>
    <w:basedOn w:val="a0"/>
    <w:uiPriority w:val="99"/>
    <w:unhideWhenUsed/>
    <w:rsid w:val="00FA5DD8"/>
    <w:rPr>
      <w:color w:val="0000FF"/>
      <w:u w:val="single"/>
    </w:rPr>
  </w:style>
  <w:style w:type="character" w:customStyle="1" w:styleId="xrefglossterm">
    <w:name w:val="xrefglossterm"/>
    <w:basedOn w:val="a0"/>
    <w:rsid w:val="00FA5DD8"/>
  </w:style>
  <w:style w:type="character" w:customStyle="1" w:styleId="q">
    <w:name w:val="q"/>
    <w:basedOn w:val="a0"/>
    <w:rsid w:val="00FA5DD8"/>
  </w:style>
  <w:style w:type="character" w:styleId="HTML">
    <w:name w:val="HTML Variable"/>
    <w:basedOn w:val="a0"/>
    <w:uiPriority w:val="99"/>
    <w:semiHidden/>
    <w:unhideWhenUsed/>
    <w:rsid w:val="00D5494A"/>
    <w:rPr>
      <w:i/>
      <w:iCs/>
    </w:rPr>
  </w:style>
  <w:style w:type="paragraph" w:styleId="a9">
    <w:name w:val="TOC Heading"/>
    <w:basedOn w:val="1"/>
    <w:next w:val="a"/>
    <w:uiPriority w:val="39"/>
    <w:unhideWhenUsed/>
    <w:qFormat/>
    <w:rsid w:val="002255F7"/>
    <w:pPr>
      <w:spacing w:line="259" w:lineRule="auto"/>
      <w:jc w:val="left"/>
      <w:outlineLvl w:val="9"/>
    </w:pPr>
    <w:rPr>
      <w:rFonts w:asciiTheme="majorHAnsi" w:hAnsiTheme="majorHAnsi"/>
      <w:b w:val="0"/>
      <w:noProof w:val="0"/>
      <w:color w:val="365F9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A24C65"/>
    <w:pPr>
      <w:tabs>
        <w:tab w:val="right" w:leader="dot" w:pos="9356"/>
      </w:tabs>
      <w:spacing w:after="100"/>
      <w:ind w:right="849"/>
    </w:pPr>
  </w:style>
  <w:style w:type="paragraph" w:styleId="21">
    <w:name w:val="toc 2"/>
    <w:basedOn w:val="a"/>
    <w:next w:val="a"/>
    <w:autoRedefine/>
    <w:uiPriority w:val="39"/>
    <w:unhideWhenUsed/>
    <w:rsid w:val="00A24C65"/>
    <w:pPr>
      <w:tabs>
        <w:tab w:val="right" w:leader="dot" w:pos="9356"/>
      </w:tabs>
      <w:spacing w:after="100"/>
      <w:ind w:left="280" w:right="849"/>
    </w:pPr>
  </w:style>
  <w:style w:type="paragraph" w:styleId="aa">
    <w:name w:val="header"/>
    <w:basedOn w:val="a"/>
    <w:link w:val="ab"/>
    <w:uiPriority w:val="99"/>
    <w:unhideWhenUsed/>
    <w:rsid w:val="00A24C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24C65"/>
    <w:rPr>
      <w:rFonts w:ascii="Verdana" w:hAnsi="Verdana"/>
      <w:noProof/>
      <w:sz w:val="28"/>
      <w:lang w:val="uz-Latn-UZ"/>
    </w:rPr>
  </w:style>
  <w:style w:type="paragraph" w:styleId="ac">
    <w:name w:val="footer"/>
    <w:basedOn w:val="a"/>
    <w:link w:val="ad"/>
    <w:uiPriority w:val="99"/>
    <w:unhideWhenUsed/>
    <w:rsid w:val="00A24C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24C65"/>
    <w:rPr>
      <w:rFonts w:ascii="Verdana" w:hAnsi="Verdana"/>
      <w:noProof/>
      <w:sz w:val="28"/>
      <w:lang w:val="uz-Latn-UZ"/>
    </w:rPr>
  </w:style>
  <w:style w:type="character" w:styleId="ae">
    <w:name w:val="Unresolved Mention"/>
    <w:basedOn w:val="a0"/>
    <w:uiPriority w:val="99"/>
    <w:semiHidden/>
    <w:unhideWhenUsed/>
    <w:rsid w:val="00A24C65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C961F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36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header" Target="head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eader" Target="header2.xml"/><Relationship Id="rId17" Type="http://schemas.openxmlformats.org/officeDocument/2006/relationships/hyperlink" Target="https://www.udemy.com/course/oracle-sql-developer-training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footer" Target="footer1.xml"/><Relationship Id="rId18" Type="http://schemas.openxmlformats.org/officeDocument/2006/relationships/hyperlink" Target="https://www.youtube.com/playlist?list=PLr48dQTh3FFxybyTc0whJOI2hwHNcipym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hyperlink" Target="https://t.me/Azamat_Nishonov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hyperlink" Target="https://t.me/sql_portfolio_24" TargetMode="Externa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" Type="http://schemas.openxmlformats.org/officeDocument/2006/relationships/header" Target="header3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6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SHONOV\Documents\&#1053;&#1072;&#1089;&#1090;&#1088;&#1072;&#1080;&#1074;&#1072;&#1077;&#1084;&#1099;&#1077;%20&#1096;&#1072;&#1073;&#1083;&#1086;&#1085;&#1099;%20Office\ORACLE%2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EF8A0-31EF-43B2-AC0D-EC28BD60B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ORACLE 3</Template>
  <TotalTime>1457</TotalTime>
  <Pages>1</Pages>
  <Words>1226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NISHONOV</dc:creator>
  <cp:keywords/>
  <dc:description/>
  <cp:lastModifiedBy>Azamat Nishonov</cp:lastModifiedBy>
  <cp:revision>319</cp:revision>
  <cp:lastPrinted>2023-05-18T19:24:00Z</cp:lastPrinted>
  <dcterms:created xsi:type="dcterms:W3CDTF">2023-03-29T07:07:00Z</dcterms:created>
  <dcterms:modified xsi:type="dcterms:W3CDTF">2023-05-18T19:25:00Z</dcterms:modified>
</cp:coreProperties>
</file>